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6D1" w:rsidRDefault="002616D1" w:rsidP="004D5B44">
      <w:pPr>
        <w:pStyle w:val="Titel"/>
        <w:rPr>
          <w:lang w:val="en-US"/>
        </w:rPr>
      </w:pPr>
      <w:bookmarkStart w:id="0" w:name="_Toc467816891"/>
      <w:r w:rsidRPr="002616D1">
        <w:rPr>
          <w:lang w:val="en-US"/>
        </w:rPr>
        <w:t>An MEL/C Hello World</w:t>
      </w:r>
    </w:p>
    <w:p w:rsidR="0089123A" w:rsidRDefault="00F64EE4" w:rsidP="00071C2F">
      <w:pPr>
        <w:jc w:val="right"/>
        <w:rPr>
          <w:lang w:val="en-US"/>
        </w:rPr>
      </w:pPr>
      <w:r>
        <w:rPr>
          <w:lang w:val="en-US"/>
        </w:rPr>
        <w:t xml:space="preserve">Version </w:t>
      </w:r>
      <w:r w:rsidR="00E50E2E">
        <w:rPr>
          <w:lang w:val="en-US"/>
        </w:rPr>
        <w:t>1</w:t>
      </w:r>
      <w:r w:rsidR="006C7D3C">
        <w:rPr>
          <w:lang w:val="en-US"/>
        </w:rPr>
        <w:t>.</w:t>
      </w:r>
      <w:r w:rsidR="002616D1">
        <w:rPr>
          <w:lang w:val="en-US"/>
        </w:rPr>
        <w:t>0</w:t>
      </w:r>
      <w:r w:rsidR="005D536F">
        <w:rPr>
          <w:lang w:val="en-US"/>
        </w:rPr>
        <w:t xml:space="preserve">, </w:t>
      </w:r>
      <w:r w:rsidR="002616D1">
        <w:rPr>
          <w:lang w:val="en-US"/>
        </w:rPr>
        <w:t>Jan 23</w:t>
      </w:r>
      <w:r w:rsidR="00BB77B0">
        <w:rPr>
          <w:lang w:val="en-US"/>
        </w:rPr>
        <w:t>, 201</w:t>
      </w:r>
      <w:r w:rsidR="002616D1">
        <w:rPr>
          <w:lang w:val="en-US"/>
        </w:rPr>
        <w:t>1</w:t>
      </w:r>
    </w:p>
    <w:p w:rsidR="00010BA8" w:rsidRPr="003C53F1" w:rsidRDefault="00EC0A3C" w:rsidP="00010BA8">
      <w:pPr>
        <w:jc w:val="right"/>
      </w:pPr>
      <w:r w:rsidRPr="003C53F1">
        <w:t>Markus Völter</w:t>
      </w:r>
      <w:bookmarkEnd w:id="0"/>
      <w:r w:rsidR="00010BA8" w:rsidRPr="003C53F1">
        <w:br/>
        <w:t>(voelter@acm.org)</w:t>
      </w:r>
    </w:p>
    <w:p w:rsidR="00BB77B0" w:rsidRDefault="000272F2" w:rsidP="00BB77B0">
      <w:pPr>
        <w:pStyle w:val="berschrift1"/>
        <w:rPr>
          <w:lang w:val="en-US"/>
        </w:rPr>
      </w:pPr>
      <w:r>
        <w:rPr>
          <w:lang w:val="en-US"/>
        </w:rPr>
        <w:t>Introduction</w:t>
      </w:r>
    </w:p>
    <w:p w:rsidR="00BB77B0" w:rsidRDefault="004D5B44" w:rsidP="00BB77B0">
      <w:pPr>
        <w:rPr>
          <w:lang w:val="en-US"/>
        </w:rPr>
      </w:pPr>
      <w:r>
        <w:rPr>
          <w:lang w:val="en-US"/>
        </w:rPr>
        <w:t xml:space="preserve">This is a quick hello world tutorial for the MED/C hosted at </w:t>
      </w:r>
      <w:r w:rsidRPr="004D5B44">
        <w:rPr>
          <w:i/>
          <w:lang w:val="en-US"/>
        </w:rPr>
        <w:t>mbeddr.com</w:t>
      </w:r>
      <w:r>
        <w:rPr>
          <w:lang w:val="en-US"/>
        </w:rPr>
        <w:t xml:space="preserve">. You need to install MPS 1.5.1 from </w:t>
      </w:r>
    </w:p>
    <w:p w:rsidR="004D5B44" w:rsidRPr="003C53F1" w:rsidRDefault="004D5B44" w:rsidP="00BB77B0">
      <w:pPr>
        <w:rPr>
          <w:lang w:val="en-US"/>
        </w:rPr>
      </w:pPr>
      <w:r>
        <w:rPr>
          <w:lang w:val="en-US"/>
        </w:rPr>
        <w:tab/>
      </w:r>
      <w:hyperlink r:id="rId8" w:history="1">
        <w:r w:rsidRPr="004D5B44">
          <w:rPr>
            <w:rStyle w:val="Hyperlink"/>
            <w:lang w:val="en-US"/>
          </w:rPr>
          <w:t>http://www.jetbrains.com/mps/download/index.html</w:t>
        </w:r>
      </w:hyperlink>
    </w:p>
    <w:p w:rsidR="004D5B44" w:rsidRDefault="004D5B44" w:rsidP="00BB77B0">
      <w:pPr>
        <w:rPr>
          <w:lang w:val="en-US"/>
        </w:rPr>
      </w:pPr>
      <w:r w:rsidRPr="004D5B44">
        <w:rPr>
          <w:lang w:val="en-US"/>
        </w:rPr>
        <w:t>and check out</w:t>
      </w:r>
      <w:r>
        <w:rPr>
          <w:lang w:val="en-US"/>
        </w:rPr>
        <w:t xml:space="preserve"> (or download) </w:t>
      </w:r>
      <w:r w:rsidR="003C53F1">
        <w:rPr>
          <w:lang w:val="en-US"/>
        </w:rPr>
        <w:t xml:space="preserve">the MEL/C from </w:t>
      </w:r>
      <w:r w:rsidR="003C53F1" w:rsidRPr="003C53F1">
        <w:rPr>
          <w:i/>
          <w:lang w:val="en-US"/>
        </w:rPr>
        <w:t>mbeddr.com</w:t>
      </w:r>
      <w:r w:rsidR="003C53F1">
        <w:rPr>
          <w:lang w:val="en-US"/>
        </w:rPr>
        <w:t xml:space="preserve"> or the code hosting site at </w:t>
      </w:r>
    </w:p>
    <w:p w:rsidR="003C53F1" w:rsidRPr="004D5B44" w:rsidRDefault="003C53F1" w:rsidP="00BB77B0">
      <w:pPr>
        <w:rPr>
          <w:lang w:val="en-US"/>
        </w:rPr>
      </w:pPr>
      <w:r>
        <w:rPr>
          <w:lang w:val="en-US"/>
        </w:rPr>
        <w:tab/>
      </w:r>
      <w:r>
        <w:fldChar w:fldCharType="begin"/>
      </w:r>
      <w:r w:rsidRPr="003C53F1">
        <w:rPr>
          <w:lang w:val="en-US"/>
        </w:rPr>
        <w:instrText xml:space="preserve"> HYPERLINK "http://code.google.com/p/mpscmindstorms/" </w:instrText>
      </w:r>
      <w:r>
        <w:fldChar w:fldCharType="separate"/>
      </w:r>
      <w:r w:rsidRPr="003C53F1">
        <w:rPr>
          <w:rStyle w:val="Hyperlink"/>
          <w:lang w:val="en-US"/>
        </w:rPr>
        <w:t>http://code.google.com/p/mpscmindstorms/</w:t>
      </w:r>
      <w:r>
        <w:fldChar w:fldCharType="end"/>
      </w:r>
    </w:p>
    <w:p w:rsidR="002616D1" w:rsidRPr="00076AE5" w:rsidRDefault="002616D1" w:rsidP="002616D1">
      <w:pPr>
        <w:rPr>
          <w:lang w:val="en-US"/>
        </w:rPr>
      </w:pPr>
    </w:p>
    <w:p w:rsidR="002616D1" w:rsidRPr="00076AE5" w:rsidRDefault="002616D1" w:rsidP="002616D1">
      <w:pPr>
        <w:pStyle w:val="berschrift2"/>
        <w:rPr>
          <w:lang w:val="en-US"/>
        </w:rPr>
      </w:pPr>
      <w:r w:rsidRPr="00076AE5">
        <w:rPr>
          <w:lang w:val="en-US"/>
        </w:rPr>
        <w:t>Step 1: A function</w:t>
      </w:r>
    </w:p>
    <w:p w:rsidR="002616D1" w:rsidRPr="00076AE5" w:rsidRDefault="002616D1" w:rsidP="002616D1">
      <w:pPr>
        <w:rPr>
          <w:lang w:val="en-US"/>
        </w:rPr>
      </w:pPr>
    </w:p>
    <w:p w:rsidR="002616D1" w:rsidRPr="00076AE5" w:rsidRDefault="002616D1" w:rsidP="002616D1">
      <w:pPr>
        <w:rPr>
          <w:lang w:val="en-US"/>
        </w:rPr>
      </w:pPr>
      <w:r w:rsidRPr="00076AE5">
        <w:rPr>
          <w:lang w:val="en-US"/>
        </w:rPr>
        <w:t xml:space="preserve">After downloading/checking out the MEL source code, create a new solution in the current project; we call it </w:t>
      </w:r>
      <w:proofErr w:type="spellStart"/>
      <w:r w:rsidRPr="00832F56">
        <w:rPr>
          <w:i/>
          <w:lang w:val="en-US"/>
        </w:rPr>
        <w:t>HelloWorld</w:t>
      </w:r>
      <w:proofErr w:type="spellEnd"/>
    </w:p>
    <w:p w:rsidR="002616D1" w:rsidRPr="00076AE5" w:rsidRDefault="002616D1" w:rsidP="002616D1">
      <w:pPr>
        <w:rPr>
          <w:lang w:val="en-US"/>
        </w:rPr>
      </w:pPr>
    </w:p>
    <w:p w:rsidR="002616D1" w:rsidRPr="00076AE5" w:rsidRDefault="002616D1" w:rsidP="002616D1">
      <w:pPr>
        <w:rPr>
          <w:lang w:val="en-US"/>
        </w:rPr>
      </w:pPr>
      <w:r w:rsidRPr="00076AE5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68580</wp:posOffset>
            </wp:positionV>
            <wp:extent cx="1600200" cy="1181100"/>
            <wp:effectExtent l="0" t="0" r="0" b="12700"/>
            <wp:wrapSquare wrapText="bothSides"/>
            <wp:docPr id="7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</w:p>
    <w:p w:rsidR="002616D1" w:rsidRPr="00076AE5" w:rsidRDefault="002616D1" w:rsidP="002616D1">
      <w:pPr>
        <w:rPr>
          <w:lang w:val="en-US"/>
        </w:rPr>
      </w:pPr>
    </w:p>
    <w:p w:rsidR="002616D1" w:rsidRPr="00076AE5" w:rsidRDefault="002616D1" w:rsidP="002616D1">
      <w:pPr>
        <w:rPr>
          <w:lang w:val="en-US"/>
        </w:rPr>
      </w:pPr>
    </w:p>
    <w:p w:rsidR="002616D1" w:rsidRPr="00076AE5" w:rsidRDefault="002616D1" w:rsidP="002616D1">
      <w:pPr>
        <w:rPr>
          <w:lang w:val="en-US"/>
        </w:rPr>
      </w:pPr>
    </w:p>
    <w:p w:rsidR="002616D1" w:rsidRPr="00076AE5" w:rsidRDefault="002616D1" w:rsidP="002616D1">
      <w:pPr>
        <w:rPr>
          <w:lang w:val="en-US"/>
        </w:rPr>
      </w:pPr>
    </w:p>
    <w:p w:rsidR="002616D1" w:rsidRPr="00076AE5" w:rsidRDefault="002616D1" w:rsidP="002616D1">
      <w:pPr>
        <w:rPr>
          <w:lang w:val="en-US"/>
        </w:rPr>
      </w:pPr>
    </w:p>
    <w:p w:rsidR="002616D1" w:rsidRPr="00076AE5" w:rsidRDefault="002616D1" w:rsidP="002616D1">
      <w:pPr>
        <w:rPr>
          <w:lang w:val="en-US"/>
        </w:rPr>
      </w:pPr>
    </w:p>
    <w:p w:rsidR="002616D1" w:rsidRPr="00076AE5" w:rsidRDefault="002616D1" w:rsidP="002616D1">
      <w:pPr>
        <w:rPr>
          <w:lang w:val="en-US"/>
        </w:rPr>
      </w:pPr>
    </w:p>
    <w:p w:rsidR="002616D1" w:rsidRPr="00076AE5" w:rsidRDefault="002616D1" w:rsidP="002616D1">
      <w:pPr>
        <w:rPr>
          <w:lang w:val="en-US"/>
        </w:rPr>
      </w:pPr>
      <w:r w:rsidRPr="00076AE5">
        <w:rPr>
          <w:lang w:val="en-US"/>
        </w:rPr>
        <w:t xml:space="preserve">Then use the solution properties to define a dependency on the </w:t>
      </w:r>
      <w:proofErr w:type="spellStart"/>
      <w:r w:rsidRPr="00832F56">
        <w:rPr>
          <w:i/>
          <w:lang w:val="en-US"/>
        </w:rPr>
        <w:t>med.core</w:t>
      </w:r>
      <w:proofErr w:type="spellEnd"/>
      <w:r w:rsidRPr="00076AE5">
        <w:rPr>
          <w:lang w:val="en-US"/>
        </w:rPr>
        <w:t xml:space="preserve"> language.</w:t>
      </w:r>
    </w:p>
    <w:p w:rsidR="002616D1" w:rsidRPr="00076AE5" w:rsidRDefault="002616D1" w:rsidP="002616D1">
      <w:pPr>
        <w:rPr>
          <w:lang w:val="en-US"/>
        </w:rPr>
      </w:pPr>
    </w:p>
    <w:p w:rsidR="002616D1" w:rsidRPr="00076AE5" w:rsidRDefault="002616D1" w:rsidP="002616D1">
      <w:pPr>
        <w:pStyle w:val="Bild"/>
      </w:pPr>
      <w:r w:rsidRPr="00076AE5">
        <w:rPr>
          <w:noProof/>
          <w:lang w:val="de-DE"/>
        </w:rPr>
        <w:lastRenderedPageBreak/>
        <w:drawing>
          <wp:inline distT="0" distB="0" distL="0" distR="0">
            <wp:extent cx="3769821" cy="2918714"/>
            <wp:effectExtent l="0" t="0" r="0" b="2540"/>
            <wp:docPr id="8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341" cy="291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D1" w:rsidRPr="00076AE5" w:rsidRDefault="002616D1" w:rsidP="002616D1">
      <w:pPr>
        <w:pStyle w:val="Bild"/>
      </w:pPr>
    </w:p>
    <w:p w:rsidR="002616D1" w:rsidRPr="00076AE5" w:rsidRDefault="002616D1" w:rsidP="002616D1">
      <w:pPr>
        <w:rPr>
          <w:lang w:val="en-US"/>
        </w:rPr>
      </w:pPr>
      <w:r w:rsidRPr="00076AE5">
        <w:rPr>
          <w:lang w:val="en-US"/>
        </w:rPr>
        <w:t xml:space="preserve">We can now create a new model in the solution; we call it </w:t>
      </w:r>
      <w:r w:rsidRPr="00832F56">
        <w:rPr>
          <w:i/>
          <w:lang w:val="en-US"/>
        </w:rPr>
        <w:t>main</w:t>
      </w:r>
      <w:r w:rsidRPr="00076AE5">
        <w:rPr>
          <w:lang w:val="en-US"/>
        </w:rPr>
        <w:t xml:space="preserve"> and also create a </w:t>
      </w:r>
      <w:proofErr w:type="spellStart"/>
      <w:r w:rsidRPr="00076AE5">
        <w:rPr>
          <w:lang w:val="en-US"/>
        </w:rPr>
        <w:t>depenency</w:t>
      </w:r>
      <w:proofErr w:type="spellEnd"/>
      <w:r w:rsidRPr="00076AE5">
        <w:rPr>
          <w:lang w:val="en-US"/>
        </w:rPr>
        <w:t xml:space="preserve"> to </w:t>
      </w:r>
      <w:proofErr w:type="spellStart"/>
      <w:r w:rsidRPr="00832F56">
        <w:rPr>
          <w:i/>
          <w:lang w:val="en-US"/>
        </w:rPr>
        <w:t>med.core</w:t>
      </w:r>
      <w:proofErr w:type="spellEnd"/>
      <w:r w:rsidRPr="00076AE5">
        <w:rPr>
          <w:lang w:val="en-US"/>
        </w:rPr>
        <w:t xml:space="preserve"> as the used language. This is how it looks afterwards:</w:t>
      </w:r>
    </w:p>
    <w:p w:rsidR="002616D1" w:rsidRPr="00076AE5" w:rsidRDefault="002616D1" w:rsidP="002616D1">
      <w:pPr>
        <w:rPr>
          <w:lang w:val="en-US"/>
        </w:rPr>
      </w:pPr>
    </w:p>
    <w:p w:rsidR="002616D1" w:rsidRPr="00076AE5" w:rsidRDefault="002616D1" w:rsidP="002616D1">
      <w:pPr>
        <w:pStyle w:val="Bild"/>
      </w:pPr>
      <w:r w:rsidRPr="00076AE5">
        <w:rPr>
          <w:noProof/>
          <w:lang w:val="de-DE"/>
        </w:rPr>
        <w:drawing>
          <wp:inline distT="0" distB="0" distL="0" distR="0">
            <wp:extent cx="2386330" cy="1039495"/>
            <wp:effectExtent l="0" t="0" r="1270" b="1905"/>
            <wp:docPr id="9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D1" w:rsidRPr="00076AE5" w:rsidRDefault="002616D1" w:rsidP="002616D1">
      <w:pPr>
        <w:pStyle w:val="Bild"/>
      </w:pPr>
    </w:p>
    <w:p w:rsidR="002616D1" w:rsidRPr="00076AE5" w:rsidRDefault="002616D1" w:rsidP="002616D1">
      <w:pPr>
        <w:rPr>
          <w:lang w:val="en-US"/>
        </w:rPr>
      </w:pPr>
      <w:r w:rsidRPr="00076AE5">
        <w:rPr>
          <w:lang w:val="en-US"/>
        </w:rPr>
        <w:t xml:space="preserve">In this model we can now create a new </w:t>
      </w:r>
      <w:r w:rsidRPr="00832F56">
        <w:rPr>
          <w:i/>
          <w:lang w:val="en-US"/>
        </w:rPr>
        <w:t>Resource</w:t>
      </w:r>
      <w:r w:rsidRPr="00076AE5">
        <w:rPr>
          <w:lang w:val="en-US"/>
        </w:rPr>
        <w:t xml:space="preserve">. Resources are the top-level elements of MEL programs. Use the context menu on the model, and select </w:t>
      </w:r>
      <w:r w:rsidRPr="00832F56">
        <w:rPr>
          <w:i/>
          <w:lang w:val="en-US"/>
        </w:rPr>
        <w:t>New-&gt;</w:t>
      </w:r>
      <w:proofErr w:type="spellStart"/>
      <w:r w:rsidRPr="00832F56">
        <w:rPr>
          <w:i/>
          <w:lang w:val="en-US"/>
        </w:rPr>
        <w:t>med.core</w:t>
      </w:r>
      <w:proofErr w:type="spellEnd"/>
      <w:r w:rsidRPr="00832F56">
        <w:rPr>
          <w:i/>
          <w:lang w:val="en-US"/>
        </w:rPr>
        <w:t>-&gt;Resource</w:t>
      </w:r>
      <w:r w:rsidRPr="00076AE5">
        <w:rPr>
          <w:lang w:val="en-US"/>
        </w:rPr>
        <w:t xml:space="preserve">. You can name the Resource </w:t>
      </w:r>
      <w:proofErr w:type="spellStart"/>
      <w:r w:rsidRPr="00832F56">
        <w:rPr>
          <w:i/>
          <w:lang w:val="en-US"/>
        </w:rPr>
        <w:t>helloWorld</w:t>
      </w:r>
      <w:proofErr w:type="spellEnd"/>
      <w:r w:rsidRPr="00076AE5">
        <w:rPr>
          <w:lang w:val="en-US"/>
        </w:rPr>
        <w:t>.</w:t>
      </w:r>
    </w:p>
    <w:p w:rsidR="002616D1" w:rsidRPr="00076AE5" w:rsidRDefault="002616D1" w:rsidP="002616D1">
      <w:pPr>
        <w:pStyle w:val="Bild"/>
      </w:pPr>
      <w:r w:rsidRPr="00076AE5">
        <w:rPr>
          <w:noProof/>
          <w:lang w:val="de-DE"/>
        </w:rPr>
        <w:drawing>
          <wp:inline distT="0" distB="0" distL="0" distR="0">
            <wp:extent cx="3841760" cy="1143174"/>
            <wp:effectExtent l="0" t="0" r="0" b="0"/>
            <wp:docPr id="10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794" cy="114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D1" w:rsidRPr="00076AE5" w:rsidRDefault="002616D1" w:rsidP="002616D1">
      <w:pPr>
        <w:pStyle w:val="Bild"/>
      </w:pPr>
    </w:p>
    <w:p w:rsidR="002616D1" w:rsidRPr="00076AE5" w:rsidRDefault="002616D1" w:rsidP="002616D1">
      <w:pPr>
        <w:rPr>
          <w:lang w:val="en-US"/>
        </w:rPr>
      </w:pPr>
      <w:r w:rsidRPr="00076AE5">
        <w:rPr>
          <w:lang w:val="en-US"/>
        </w:rPr>
        <w:t xml:space="preserve">Resources contain any number of </w:t>
      </w:r>
      <w:r w:rsidRPr="00832F56">
        <w:rPr>
          <w:i/>
          <w:lang w:val="en-US"/>
        </w:rPr>
        <w:t>modules</w:t>
      </w:r>
      <w:r w:rsidRPr="00076AE5">
        <w:rPr>
          <w:lang w:val="en-US"/>
        </w:rPr>
        <w:t xml:space="preserve">; modules are a bit like namespaces, but currently not nested. So in the modules slot of the Resource press Ctrl-Space and select </w:t>
      </w:r>
      <w:r w:rsidRPr="00832F56">
        <w:rPr>
          <w:i/>
          <w:lang w:val="en-US"/>
        </w:rPr>
        <w:t>module</w:t>
      </w:r>
      <w:r w:rsidRPr="00076AE5">
        <w:rPr>
          <w:lang w:val="en-US"/>
        </w:rPr>
        <w:t xml:space="preserve">. Call the module </w:t>
      </w:r>
      <w:proofErr w:type="spellStart"/>
      <w:r w:rsidRPr="00832F56">
        <w:rPr>
          <w:i/>
          <w:lang w:val="en-US"/>
        </w:rPr>
        <w:t>HelloWorldMain</w:t>
      </w:r>
      <w:proofErr w:type="spellEnd"/>
      <w:r w:rsidRPr="00076AE5">
        <w:rPr>
          <w:lang w:val="en-US"/>
        </w:rPr>
        <w:t>.</w:t>
      </w:r>
    </w:p>
    <w:p w:rsidR="002616D1" w:rsidRPr="00076AE5" w:rsidRDefault="002616D1" w:rsidP="002616D1">
      <w:pPr>
        <w:rPr>
          <w:lang w:val="en-US"/>
        </w:rPr>
      </w:pPr>
    </w:p>
    <w:p w:rsidR="002616D1" w:rsidRPr="00076AE5" w:rsidRDefault="002616D1" w:rsidP="002616D1">
      <w:pPr>
        <w:pStyle w:val="Bild"/>
      </w:pPr>
      <w:r w:rsidRPr="00076AE5">
        <w:rPr>
          <w:noProof/>
          <w:lang w:val="de-DE"/>
        </w:rPr>
        <w:lastRenderedPageBreak/>
        <w:drawing>
          <wp:inline distT="0" distB="0" distL="0" distR="0">
            <wp:extent cx="3655521" cy="1216457"/>
            <wp:effectExtent l="0" t="0" r="2540" b="3175"/>
            <wp:docPr id="11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632" cy="121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D1" w:rsidRPr="00076AE5" w:rsidRDefault="002616D1" w:rsidP="002616D1">
      <w:pPr>
        <w:rPr>
          <w:lang w:val="en-US"/>
        </w:rPr>
      </w:pPr>
    </w:p>
    <w:p w:rsidR="002616D1" w:rsidRPr="00076AE5" w:rsidRDefault="002616D1" w:rsidP="002616D1">
      <w:pPr>
        <w:rPr>
          <w:lang w:val="en-US"/>
        </w:rPr>
      </w:pPr>
      <w:r w:rsidRPr="00076AE5">
        <w:rPr>
          <w:lang w:val="en-US"/>
        </w:rPr>
        <w:t xml:space="preserve">You are now ready to write some actual code. Let’s start with a function that adds two numbers. In the contents type the word </w:t>
      </w:r>
      <w:r w:rsidRPr="00832F56">
        <w:rPr>
          <w:i/>
          <w:lang w:val="en-US"/>
        </w:rPr>
        <w:t>procedure</w:t>
      </w:r>
      <w:r w:rsidRPr="00076AE5">
        <w:rPr>
          <w:lang w:val="en-US"/>
        </w:rPr>
        <w:t xml:space="preserve"> (or select it from the code completion menu). Call the </w:t>
      </w:r>
      <w:r>
        <w:rPr>
          <w:lang w:val="en-US"/>
        </w:rPr>
        <w:t>procedure</w:t>
      </w:r>
      <w:r w:rsidRPr="00076AE5">
        <w:rPr>
          <w:lang w:val="en-US"/>
        </w:rPr>
        <w:t xml:space="preserve"> </w:t>
      </w:r>
      <w:r w:rsidRPr="00832F56">
        <w:rPr>
          <w:i/>
          <w:lang w:val="en-US"/>
        </w:rPr>
        <w:t>add</w:t>
      </w:r>
      <w:r w:rsidRPr="00076AE5">
        <w:rPr>
          <w:lang w:val="en-US"/>
        </w:rPr>
        <w:t xml:space="preserve">. To change the type, move the cursor over the </w:t>
      </w:r>
      <w:r w:rsidRPr="00832F56">
        <w:rPr>
          <w:i/>
          <w:lang w:val="en-US"/>
        </w:rPr>
        <w:t>void</w:t>
      </w:r>
      <w:r w:rsidRPr="00076AE5">
        <w:rPr>
          <w:lang w:val="en-US"/>
        </w:rPr>
        <w:t xml:space="preserve"> return type and press Ctrl-Space twice. This gives you a list of all </w:t>
      </w:r>
      <w:r>
        <w:rPr>
          <w:lang w:val="en-US"/>
        </w:rPr>
        <w:t xml:space="preserve">available </w:t>
      </w:r>
      <w:r w:rsidRPr="00076AE5">
        <w:rPr>
          <w:lang w:val="en-US"/>
        </w:rPr>
        <w:t xml:space="preserve">types. Select </w:t>
      </w:r>
      <w:r w:rsidRPr="00832F56">
        <w:rPr>
          <w:i/>
          <w:lang w:val="en-US"/>
        </w:rPr>
        <w:t>int</w:t>
      </w:r>
      <w:r w:rsidRPr="00076AE5">
        <w:rPr>
          <w:lang w:val="en-US"/>
        </w:rPr>
        <w:t xml:space="preserve">. </w:t>
      </w:r>
    </w:p>
    <w:p w:rsidR="002616D1" w:rsidRPr="00076AE5" w:rsidRDefault="002616D1" w:rsidP="002616D1">
      <w:pPr>
        <w:rPr>
          <w:lang w:val="en-US"/>
        </w:rPr>
      </w:pPr>
    </w:p>
    <w:p w:rsidR="002616D1" w:rsidRPr="00076AE5" w:rsidRDefault="002616D1" w:rsidP="002616D1">
      <w:pPr>
        <w:pStyle w:val="Bild"/>
      </w:pPr>
      <w:r w:rsidRPr="00076AE5">
        <w:rPr>
          <w:noProof/>
          <w:lang w:val="de-DE"/>
        </w:rPr>
        <w:drawing>
          <wp:inline distT="0" distB="0" distL="0" distR="0">
            <wp:extent cx="2969721" cy="1126109"/>
            <wp:effectExtent l="0" t="0" r="2540" b="0"/>
            <wp:docPr id="12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721" cy="112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D1" w:rsidRPr="00076AE5" w:rsidRDefault="002616D1" w:rsidP="002616D1">
      <w:pPr>
        <w:pStyle w:val="Bild"/>
      </w:pPr>
    </w:p>
    <w:p w:rsidR="002616D1" w:rsidRPr="00076AE5" w:rsidRDefault="002616D1" w:rsidP="002616D1">
      <w:pPr>
        <w:rPr>
          <w:lang w:val="en-US"/>
        </w:rPr>
      </w:pPr>
      <w:r w:rsidRPr="00076AE5">
        <w:rPr>
          <w:lang w:val="en-US"/>
        </w:rPr>
        <w:t>We can now add the two arguments. Position the cursor between the parentheses</w:t>
      </w:r>
      <w:r>
        <w:rPr>
          <w:lang w:val="en-US"/>
        </w:rPr>
        <w:t>, and press E</w:t>
      </w:r>
      <w:r w:rsidRPr="00076AE5">
        <w:rPr>
          <w:lang w:val="en-US"/>
        </w:rPr>
        <w:t xml:space="preserve">nter. This will automatically create a new parameter with an </w:t>
      </w:r>
      <w:r w:rsidRPr="00832F56">
        <w:rPr>
          <w:i/>
          <w:lang w:val="en-US"/>
        </w:rPr>
        <w:t>int8</w:t>
      </w:r>
      <w:r w:rsidRPr="00076AE5">
        <w:rPr>
          <w:lang w:val="en-US"/>
        </w:rPr>
        <w:t xml:space="preserve"> type, which is ok for our purpose. Call the parameter </w:t>
      </w:r>
      <w:r w:rsidRPr="00832F56">
        <w:rPr>
          <w:i/>
          <w:lang w:val="en-US"/>
        </w:rPr>
        <w:t>a</w:t>
      </w:r>
      <w:r w:rsidRPr="00076AE5">
        <w:rPr>
          <w:lang w:val="en-US"/>
        </w:rPr>
        <w:t xml:space="preserve">, then press comma. You’ll get another parameter, call it </w:t>
      </w:r>
      <w:r w:rsidRPr="00832F56">
        <w:rPr>
          <w:i/>
          <w:lang w:val="en-US"/>
        </w:rPr>
        <w:t>b</w:t>
      </w:r>
      <w:r w:rsidRPr="00076AE5">
        <w:rPr>
          <w:lang w:val="en-US"/>
        </w:rPr>
        <w:t>.</w:t>
      </w:r>
    </w:p>
    <w:p w:rsidR="002616D1" w:rsidRPr="00076AE5" w:rsidRDefault="002616D1" w:rsidP="002616D1">
      <w:pPr>
        <w:pStyle w:val="Bild"/>
      </w:pPr>
      <w:r w:rsidRPr="00076AE5">
        <w:rPr>
          <w:noProof/>
          <w:lang w:val="de-DE"/>
        </w:rPr>
        <w:drawing>
          <wp:inline distT="0" distB="0" distL="0" distR="0">
            <wp:extent cx="2379432" cy="622470"/>
            <wp:effectExtent l="0" t="0" r="8255" b="12700"/>
            <wp:docPr id="13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432" cy="6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D1" w:rsidRPr="00076AE5" w:rsidRDefault="002616D1" w:rsidP="002616D1">
      <w:pPr>
        <w:rPr>
          <w:lang w:val="en-US"/>
        </w:rPr>
      </w:pPr>
      <w:r w:rsidRPr="00076AE5">
        <w:rPr>
          <w:lang w:val="en-US"/>
        </w:rPr>
        <w:t xml:space="preserve">Move the cursor into the body and type return.  It binds to a </w:t>
      </w:r>
      <w:r w:rsidRPr="00832F56">
        <w:rPr>
          <w:i/>
          <w:lang w:val="en-US"/>
        </w:rPr>
        <w:t>return</w:t>
      </w:r>
      <w:r w:rsidRPr="00076AE5">
        <w:rPr>
          <w:lang w:val="en-US"/>
        </w:rPr>
        <w:t xml:space="preserve"> statement and moves the cursor into the expression field. Type </w:t>
      </w:r>
      <w:proofErr w:type="spellStart"/>
      <w:r w:rsidRPr="00832F56">
        <w:rPr>
          <w:i/>
          <w:lang w:val="en-US"/>
        </w:rPr>
        <w:t>a+b</w:t>
      </w:r>
      <w:proofErr w:type="spellEnd"/>
      <w:r w:rsidRPr="00076AE5">
        <w:rPr>
          <w:lang w:val="en-US"/>
        </w:rPr>
        <w:t xml:space="preserve"> there.</w:t>
      </w:r>
    </w:p>
    <w:p w:rsidR="002616D1" w:rsidRPr="00076AE5" w:rsidRDefault="002616D1" w:rsidP="002616D1">
      <w:pPr>
        <w:rPr>
          <w:lang w:val="en-US"/>
        </w:rPr>
      </w:pPr>
    </w:p>
    <w:p w:rsidR="002616D1" w:rsidRPr="00076AE5" w:rsidRDefault="002616D1" w:rsidP="002616D1">
      <w:pPr>
        <w:pStyle w:val="Bild"/>
      </w:pPr>
      <w:r w:rsidRPr="00076AE5">
        <w:rPr>
          <w:noProof/>
          <w:lang w:val="de-DE"/>
        </w:rPr>
        <w:drawing>
          <wp:inline distT="0" distB="0" distL="0" distR="0">
            <wp:extent cx="2283921" cy="681528"/>
            <wp:effectExtent l="0" t="0" r="2540" b="4445"/>
            <wp:docPr id="14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921" cy="68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D1" w:rsidRPr="00076AE5" w:rsidRDefault="002616D1" w:rsidP="002616D1">
      <w:pPr>
        <w:rPr>
          <w:lang w:val="en-US"/>
        </w:rPr>
      </w:pPr>
    </w:p>
    <w:p w:rsidR="002616D1" w:rsidRDefault="002616D1" w:rsidP="002616D1">
      <w:pPr>
        <w:rPr>
          <w:lang w:val="en-US"/>
        </w:rPr>
      </w:pPr>
      <w:r>
        <w:rPr>
          <w:lang w:val="en-US"/>
        </w:rPr>
        <w:t xml:space="preserve">Before we can compile the program, we have to determine whether we want to run it on OSEK or on Win32. Let’s choose </w:t>
      </w:r>
      <w:proofErr w:type="spellStart"/>
      <w:r>
        <w:rPr>
          <w:lang w:val="en-US"/>
        </w:rPr>
        <w:t>Osek</w:t>
      </w:r>
      <w:proofErr w:type="spellEnd"/>
      <w:r>
        <w:rPr>
          <w:lang w:val="en-US"/>
        </w:rPr>
        <w:t xml:space="preserve">. Go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model properties, select the Advanced tab, and add </w:t>
      </w:r>
      <w:proofErr w:type="spellStart"/>
      <w:r w:rsidRPr="00832F56">
        <w:rPr>
          <w:i/>
          <w:lang w:val="en-US"/>
        </w:rPr>
        <w:t>med.platform.nxtosek</w:t>
      </w:r>
      <w:proofErr w:type="spellEnd"/>
      <w:r>
        <w:rPr>
          <w:lang w:val="en-US"/>
        </w:rPr>
        <w:t xml:space="preserve"> to the </w:t>
      </w:r>
      <w:r w:rsidRPr="00832F56">
        <w:rPr>
          <w:i/>
          <w:lang w:val="en-US"/>
        </w:rPr>
        <w:t>Languages Engaged on Generation</w:t>
      </w:r>
      <w:r>
        <w:rPr>
          <w:lang w:val="en-US"/>
        </w:rPr>
        <w:t>:</w:t>
      </w:r>
    </w:p>
    <w:p w:rsidR="002616D1" w:rsidRDefault="002616D1" w:rsidP="002616D1">
      <w:pPr>
        <w:pStyle w:val="Bild"/>
      </w:pPr>
      <w:r>
        <w:rPr>
          <w:noProof/>
          <w:lang w:val="de-DE"/>
        </w:rPr>
        <w:lastRenderedPageBreak/>
        <w:drawing>
          <wp:inline distT="0" distB="0" distL="0" distR="0">
            <wp:extent cx="4116204" cy="2398221"/>
            <wp:effectExtent l="0" t="0" r="0" b="0"/>
            <wp:docPr id="15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295" cy="239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D1" w:rsidRDefault="002616D1" w:rsidP="002616D1">
      <w:pPr>
        <w:pStyle w:val="Bild"/>
      </w:pPr>
    </w:p>
    <w:p w:rsidR="002616D1" w:rsidRDefault="002616D1" w:rsidP="002616D1">
      <w:pPr>
        <w:rPr>
          <w:lang w:val="en-US"/>
        </w:rPr>
      </w:pPr>
      <w:r>
        <w:rPr>
          <w:lang w:val="en-US"/>
        </w:rPr>
        <w:t xml:space="preserve">Back in the code, you can now press Ctrl-F9 (Cmd-F9 on the Mac) to generate the C code. You can also select the context menu on the model and select </w:t>
      </w:r>
      <w:r w:rsidRPr="00832F56">
        <w:rPr>
          <w:i/>
          <w:lang w:val="en-US"/>
        </w:rPr>
        <w:t>Generate Files</w:t>
      </w:r>
      <w:r>
        <w:rPr>
          <w:lang w:val="en-US"/>
        </w:rPr>
        <w:t xml:space="preserve">. </w:t>
      </w:r>
    </w:p>
    <w:p w:rsidR="002616D1" w:rsidRDefault="002616D1" w:rsidP="002616D1">
      <w:pPr>
        <w:rPr>
          <w:lang w:val="en-US"/>
        </w:rPr>
      </w:pPr>
    </w:p>
    <w:p w:rsidR="002616D1" w:rsidRDefault="002616D1" w:rsidP="002616D1">
      <w:pPr>
        <w:rPr>
          <w:lang w:val="en-US"/>
        </w:rPr>
      </w:pPr>
      <w:r>
        <w:rPr>
          <w:lang w:val="en-US"/>
        </w:rPr>
        <w:t xml:space="preserve">This is the C code you will get (you can find it in the file system, in the </w:t>
      </w:r>
      <w:r w:rsidRPr="00832F56">
        <w:rPr>
          <w:i/>
          <w:lang w:val="en-US"/>
        </w:rPr>
        <w:t>source-gen</w:t>
      </w:r>
      <w:r>
        <w:rPr>
          <w:lang w:val="en-US"/>
        </w:rPr>
        <w:t xml:space="preserve"> directory of your project/solution.) Notice how some of the </w:t>
      </w:r>
      <w:proofErr w:type="spellStart"/>
      <w:r>
        <w:rPr>
          <w:lang w:val="en-US"/>
        </w:rPr>
        <w:t>Osek</w:t>
      </w:r>
      <w:proofErr w:type="spellEnd"/>
      <w:r>
        <w:rPr>
          <w:lang w:val="en-US"/>
        </w:rPr>
        <w:t xml:space="preserve"> boilerplate has been added.</w:t>
      </w:r>
    </w:p>
    <w:p w:rsidR="002616D1" w:rsidRDefault="002616D1" w:rsidP="002616D1">
      <w:pPr>
        <w:rPr>
          <w:lang w:val="en-US"/>
        </w:rPr>
      </w:pPr>
    </w:p>
    <w:p w:rsidR="002616D1" w:rsidRPr="002616D1" w:rsidRDefault="002616D1" w:rsidP="002616D1">
      <w:pPr>
        <w:pStyle w:val="Code"/>
        <w:rPr>
          <w:lang w:val="en-US"/>
        </w:rPr>
      </w:pPr>
      <w:r w:rsidRPr="002616D1">
        <w:rPr>
          <w:lang w:val="en-US"/>
        </w:rPr>
        <w:t xml:space="preserve">/* </w:t>
      </w:r>
    </w:p>
    <w:p w:rsidR="002616D1" w:rsidRPr="002616D1" w:rsidRDefault="002616D1" w:rsidP="002616D1">
      <w:pPr>
        <w:pStyle w:val="Code"/>
        <w:rPr>
          <w:lang w:val="en-US"/>
        </w:rPr>
      </w:pPr>
      <w:r w:rsidRPr="002616D1">
        <w:rPr>
          <w:lang w:val="en-US"/>
        </w:rPr>
        <w:t>---------------------------------------------------------------</w:t>
      </w:r>
    </w:p>
    <w:p w:rsidR="002616D1" w:rsidRPr="002616D1" w:rsidRDefault="002616D1" w:rsidP="002616D1">
      <w:pPr>
        <w:pStyle w:val="Code"/>
        <w:rPr>
          <w:lang w:val="en-US"/>
        </w:rPr>
      </w:pPr>
      <w:r w:rsidRPr="002616D1">
        <w:rPr>
          <w:lang w:val="en-US"/>
        </w:rPr>
        <w:t xml:space="preserve">   header generated from </w:t>
      </w:r>
      <w:proofErr w:type="spellStart"/>
      <w:r w:rsidRPr="002616D1">
        <w:rPr>
          <w:lang w:val="en-US"/>
        </w:rPr>
        <w:t>modularEmbeddedDSL</w:t>
      </w:r>
      <w:proofErr w:type="spellEnd"/>
      <w:r w:rsidRPr="002616D1">
        <w:rPr>
          <w:lang w:val="en-US"/>
        </w:rPr>
        <w:t xml:space="preserve"> via MPS </w:t>
      </w:r>
    </w:p>
    <w:p w:rsidR="002616D1" w:rsidRPr="002616D1" w:rsidRDefault="002616D1" w:rsidP="002616D1">
      <w:pPr>
        <w:pStyle w:val="Code"/>
        <w:rPr>
          <w:lang w:val="en-US"/>
        </w:rPr>
      </w:pPr>
      <w:r w:rsidRPr="002616D1">
        <w:rPr>
          <w:lang w:val="en-US"/>
        </w:rPr>
        <w:t xml:space="preserve">   resource </w:t>
      </w:r>
      <w:proofErr w:type="spellStart"/>
      <w:r w:rsidRPr="002616D1">
        <w:rPr>
          <w:lang w:val="en-US"/>
        </w:rPr>
        <w:t>helloWorld</w:t>
      </w:r>
      <w:proofErr w:type="spellEnd"/>
    </w:p>
    <w:p w:rsidR="002616D1" w:rsidRPr="002616D1" w:rsidRDefault="002616D1" w:rsidP="002616D1">
      <w:pPr>
        <w:pStyle w:val="Code"/>
        <w:rPr>
          <w:lang w:val="en-US"/>
        </w:rPr>
      </w:pPr>
      <w:r w:rsidRPr="002616D1">
        <w:rPr>
          <w:lang w:val="en-US"/>
        </w:rPr>
        <w:t xml:space="preserve">--------------------------------------------------------------- </w:t>
      </w:r>
    </w:p>
    <w:p w:rsidR="002616D1" w:rsidRPr="002616D1" w:rsidRDefault="002616D1" w:rsidP="002616D1">
      <w:pPr>
        <w:pStyle w:val="Code"/>
        <w:rPr>
          <w:lang w:val="en-US"/>
        </w:rPr>
      </w:pPr>
      <w:r w:rsidRPr="002616D1">
        <w:rPr>
          <w:lang w:val="en-US"/>
        </w:rPr>
        <w:t>*/</w:t>
      </w:r>
    </w:p>
    <w:p w:rsidR="002616D1" w:rsidRPr="002616D1" w:rsidRDefault="002616D1" w:rsidP="002616D1">
      <w:pPr>
        <w:pStyle w:val="Code"/>
        <w:rPr>
          <w:lang w:val="en-US"/>
        </w:rPr>
      </w:pPr>
    </w:p>
    <w:p w:rsidR="002616D1" w:rsidRPr="002616D1" w:rsidRDefault="002616D1" w:rsidP="002616D1">
      <w:pPr>
        <w:pStyle w:val="Code"/>
        <w:rPr>
          <w:lang w:val="en-US"/>
        </w:rPr>
      </w:pPr>
      <w:r w:rsidRPr="002616D1">
        <w:rPr>
          <w:lang w:val="en-US"/>
        </w:rPr>
        <w:t>// the header of this file</w:t>
      </w:r>
    </w:p>
    <w:p w:rsidR="002616D1" w:rsidRPr="002616D1" w:rsidRDefault="002616D1" w:rsidP="002616D1">
      <w:pPr>
        <w:pStyle w:val="Code"/>
        <w:rPr>
          <w:lang w:val="en-US"/>
        </w:rPr>
      </w:pPr>
      <w:r w:rsidRPr="002616D1">
        <w:rPr>
          <w:lang w:val="en-US"/>
        </w:rPr>
        <w:t>#include "include/</w:t>
      </w:r>
      <w:proofErr w:type="spellStart"/>
      <w:r w:rsidRPr="002616D1">
        <w:rPr>
          <w:lang w:val="en-US"/>
        </w:rPr>
        <w:t>helloWorld.h</w:t>
      </w:r>
      <w:proofErr w:type="spellEnd"/>
      <w:r w:rsidRPr="002616D1">
        <w:rPr>
          <w:lang w:val="en-US"/>
        </w:rPr>
        <w:t>"</w:t>
      </w:r>
    </w:p>
    <w:p w:rsidR="002616D1" w:rsidRPr="002616D1" w:rsidRDefault="002616D1" w:rsidP="002616D1">
      <w:pPr>
        <w:pStyle w:val="Code"/>
        <w:rPr>
          <w:lang w:val="en-US"/>
        </w:rPr>
      </w:pPr>
    </w:p>
    <w:p w:rsidR="002616D1" w:rsidRPr="002616D1" w:rsidRDefault="002616D1" w:rsidP="002616D1">
      <w:pPr>
        <w:pStyle w:val="Code"/>
        <w:rPr>
          <w:lang w:val="en-US"/>
        </w:rPr>
      </w:pPr>
      <w:r w:rsidRPr="002616D1">
        <w:rPr>
          <w:lang w:val="en-US"/>
        </w:rPr>
        <w:t>// used resources</w:t>
      </w:r>
    </w:p>
    <w:p w:rsidR="002616D1" w:rsidRPr="002616D1" w:rsidRDefault="002616D1" w:rsidP="002616D1">
      <w:pPr>
        <w:pStyle w:val="Code"/>
        <w:rPr>
          <w:lang w:val="en-US"/>
        </w:rPr>
      </w:pPr>
    </w:p>
    <w:p w:rsidR="002616D1" w:rsidRPr="002616D1" w:rsidRDefault="002616D1" w:rsidP="002616D1">
      <w:pPr>
        <w:pStyle w:val="Code"/>
        <w:rPr>
          <w:lang w:val="en-US"/>
        </w:rPr>
      </w:pPr>
      <w:r w:rsidRPr="002616D1">
        <w:rPr>
          <w:lang w:val="en-US"/>
        </w:rPr>
        <w:t>// custom includes</w:t>
      </w:r>
    </w:p>
    <w:p w:rsidR="002616D1" w:rsidRPr="002616D1" w:rsidRDefault="002616D1" w:rsidP="002616D1">
      <w:pPr>
        <w:pStyle w:val="Code"/>
        <w:rPr>
          <w:lang w:val="en-US"/>
        </w:rPr>
      </w:pPr>
      <w:r w:rsidRPr="002616D1">
        <w:rPr>
          <w:lang w:val="en-US"/>
        </w:rPr>
        <w:t>#include "</w:t>
      </w:r>
      <w:proofErr w:type="spellStart"/>
      <w:r w:rsidRPr="002616D1">
        <w:rPr>
          <w:lang w:val="en-US"/>
        </w:rPr>
        <w:t>kernel.h</w:t>
      </w:r>
      <w:proofErr w:type="spellEnd"/>
      <w:r w:rsidRPr="002616D1">
        <w:rPr>
          <w:lang w:val="en-US"/>
        </w:rPr>
        <w:t>"</w:t>
      </w:r>
    </w:p>
    <w:p w:rsidR="002616D1" w:rsidRPr="002616D1" w:rsidRDefault="002616D1" w:rsidP="002616D1">
      <w:pPr>
        <w:pStyle w:val="Code"/>
        <w:rPr>
          <w:lang w:val="en-US"/>
        </w:rPr>
      </w:pPr>
      <w:r w:rsidRPr="002616D1">
        <w:rPr>
          <w:lang w:val="en-US"/>
        </w:rPr>
        <w:t>#include "</w:t>
      </w:r>
      <w:proofErr w:type="spellStart"/>
      <w:r w:rsidRPr="002616D1">
        <w:rPr>
          <w:lang w:val="en-US"/>
        </w:rPr>
        <w:t>kernel_id.h</w:t>
      </w:r>
      <w:proofErr w:type="spellEnd"/>
      <w:r w:rsidRPr="002616D1">
        <w:rPr>
          <w:lang w:val="en-US"/>
        </w:rPr>
        <w:t>"</w:t>
      </w:r>
    </w:p>
    <w:p w:rsidR="002616D1" w:rsidRPr="002616D1" w:rsidRDefault="002616D1" w:rsidP="002616D1">
      <w:pPr>
        <w:pStyle w:val="Code"/>
        <w:rPr>
          <w:lang w:val="en-US"/>
        </w:rPr>
      </w:pPr>
      <w:r w:rsidRPr="002616D1">
        <w:rPr>
          <w:lang w:val="en-US"/>
        </w:rPr>
        <w:t>#include "</w:t>
      </w:r>
      <w:proofErr w:type="spellStart"/>
      <w:r w:rsidRPr="002616D1">
        <w:rPr>
          <w:lang w:val="en-US"/>
        </w:rPr>
        <w:t>stdint.h</w:t>
      </w:r>
      <w:proofErr w:type="spellEnd"/>
      <w:r w:rsidRPr="002616D1">
        <w:rPr>
          <w:lang w:val="en-US"/>
        </w:rPr>
        <w:t>"</w:t>
      </w:r>
    </w:p>
    <w:p w:rsidR="002616D1" w:rsidRPr="002616D1" w:rsidRDefault="002616D1" w:rsidP="002616D1">
      <w:pPr>
        <w:pStyle w:val="Code"/>
        <w:rPr>
          <w:lang w:val="en-US"/>
        </w:rPr>
      </w:pPr>
      <w:r w:rsidRPr="002616D1">
        <w:rPr>
          <w:lang w:val="en-US"/>
        </w:rPr>
        <w:t>#include "</w:t>
      </w:r>
      <w:proofErr w:type="spellStart"/>
      <w:r w:rsidRPr="002616D1">
        <w:rPr>
          <w:lang w:val="en-US"/>
        </w:rPr>
        <w:t>stdint.h</w:t>
      </w:r>
      <w:proofErr w:type="spellEnd"/>
      <w:r w:rsidRPr="002616D1">
        <w:rPr>
          <w:lang w:val="en-US"/>
        </w:rPr>
        <w:t>"</w:t>
      </w:r>
    </w:p>
    <w:p w:rsidR="002616D1" w:rsidRPr="002616D1" w:rsidRDefault="002616D1" w:rsidP="002616D1">
      <w:pPr>
        <w:pStyle w:val="Code"/>
        <w:rPr>
          <w:lang w:val="en-US"/>
        </w:rPr>
      </w:pPr>
    </w:p>
    <w:p w:rsidR="002616D1" w:rsidRPr="002616D1" w:rsidRDefault="002616D1" w:rsidP="002616D1">
      <w:pPr>
        <w:pStyle w:val="Code"/>
        <w:rPr>
          <w:lang w:val="en-US"/>
        </w:rPr>
      </w:pPr>
    </w:p>
    <w:p w:rsidR="002616D1" w:rsidRPr="002616D1" w:rsidRDefault="002616D1" w:rsidP="002616D1">
      <w:pPr>
        <w:pStyle w:val="Code"/>
        <w:rPr>
          <w:lang w:val="en-US"/>
        </w:rPr>
      </w:pPr>
      <w:proofErr w:type="spellStart"/>
      <w:r w:rsidRPr="002616D1">
        <w:rPr>
          <w:lang w:val="en-US"/>
        </w:rPr>
        <w:t>int</w:t>
      </w:r>
      <w:proofErr w:type="spellEnd"/>
      <w:r w:rsidRPr="002616D1">
        <w:rPr>
          <w:lang w:val="en-US"/>
        </w:rPr>
        <w:t xml:space="preserve"> </w:t>
      </w:r>
      <w:proofErr w:type="spellStart"/>
      <w:r w:rsidRPr="002616D1">
        <w:rPr>
          <w:lang w:val="en-US"/>
        </w:rPr>
        <w:t>helloWorld_HelloWorldMain_add</w:t>
      </w:r>
      <w:proofErr w:type="spellEnd"/>
      <w:r w:rsidRPr="002616D1">
        <w:rPr>
          <w:lang w:val="en-US"/>
        </w:rPr>
        <w:t>(int8_t a, int8_t b) {</w:t>
      </w:r>
    </w:p>
    <w:p w:rsidR="002616D1" w:rsidRPr="002616D1" w:rsidRDefault="002616D1" w:rsidP="002616D1">
      <w:pPr>
        <w:pStyle w:val="Code"/>
        <w:rPr>
          <w:lang w:val="en-US"/>
        </w:rPr>
      </w:pPr>
      <w:r w:rsidRPr="002616D1">
        <w:rPr>
          <w:lang w:val="en-US"/>
        </w:rPr>
        <w:t xml:space="preserve">    return (a + b);</w:t>
      </w:r>
    </w:p>
    <w:p w:rsidR="002616D1" w:rsidRPr="002616D1" w:rsidRDefault="002616D1" w:rsidP="002616D1">
      <w:pPr>
        <w:pStyle w:val="Code"/>
        <w:rPr>
          <w:lang w:val="en-US"/>
        </w:rPr>
      </w:pPr>
      <w:r w:rsidRPr="002616D1">
        <w:rPr>
          <w:lang w:val="en-US"/>
        </w:rPr>
        <w:t>}</w:t>
      </w:r>
    </w:p>
    <w:p w:rsidR="002616D1" w:rsidRPr="002616D1" w:rsidRDefault="002616D1" w:rsidP="002616D1">
      <w:pPr>
        <w:pStyle w:val="Code"/>
        <w:rPr>
          <w:lang w:val="en-US"/>
        </w:rPr>
      </w:pPr>
      <w:proofErr w:type="spellStart"/>
      <w:r w:rsidRPr="002616D1">
        <w:rPr>
          <w:lang w:val="en-US"/>
        </w:rPr>
        <w:t>DeclareCounter</w:t>
      </w:r>
      <w:proofErr w:type="spellEnd"/>
      <w:r w:rsidRPr="002616D1">
        <w:rPr>
          <w:lang w:val="en-US"/>
        </w:rPr>
        <w:t>(</w:t>
      </w:r>
      <w:proofErr w:type="spellStart"/>
      <w:r w:rsidRPr="002616D1">
        <w:rPr>
          <w:lang w:val="en-US"/>
        </w:rPr>
        <w:t>SysTimerCnt</w:t>
      </w:r>
      <w:proofErr w:type="spellEnd"/>
      <w:r w:rsidRPr="002616D1">
        <w:rPr>
          <w:lang w:val="en-US"/>
        </w:rPr>
        <w:t xml:space="preserve">); // added by </w:t>
      </w:r>
      <w:proofErr w:type="spellStart"/>
      <w:r w:rsidRPr="002616D1">
        <w:rPr>
          <w:lang w:val="en-US"/>
        </w:rPr>
        <w:t>platform.osek:addCounterTrigger</w:t>
      </w:r>
      <w:proofErr w:type="spellEnd"/>
    </w:p>
    <w:p w:rsidR="002616D1" w:rsidRPr="002616D1" w:rsidRDefault="002616D1" w:rsidP="002616D1">
      <w:pPr>
        <w:pStyle w:val="Code"/>
        <w:rPr>
          <w:lang w:val="en-US"/>
        </w:rPr>
      </w:pPr>
      <w:r w:rsidRPr="002616D1">
        <w:rPr>
          <w:lang w:val="en-US"/>
        </w:rPr>
        <w:t xml:space="preserve">void user_1ms_isr_type2(void) { </w:t>
      </w:r>
      <w:proofErr w:type="spellStart"/>
      <w:r w:rsidRPr="002616D1">
        <w:rPr>
          <w:lang w:val="en-US"/>
        </w:rPr>
        <w:t>SignalCounter</w:t>
      </w:r>
      <w:proofErr w:type="spellEnd"/>
      <w:r w:rsidRPr="002616D1">
        <w:rPr>
          <w:lang w:val="en-US"/>
        </w:rPr>
        <w:t>(</w:t>
      </w:r>
      <w:proofErr w:type="spellStart"/>
      <w:r w:rsidRPr="002616D1">
        <w:rPr>
          <w:lang w:val="en-US"/>
        </w:rPr>
        <w:t>SysTimerCnt</w:t>
      </w:r>
      <w:proofErr w:type="spellEnd"/>
      <w:r w:rsidRPr="002616D1">
        <w:rPr>
          <w:lang w:val="en-US"/>
        </w:rPr>
        <w:t xml:space="preserve">); } // added by </w:t>
      </w:r>
      <w:proofErr w:type="spellStart"/>
      <w:r w:rsidRPr="002616D1">
        <w:rPr>
          <w:lang w:val="en-US"/>
        </w:rPr>
        <w:t>platform.osek:addCounterTrigger</w:t>
      </w:r>
      <w:proofErr w:type="spellEnd"/>
    </w:p>
    <w:p w:rsidR="002616D1" w:rsidRPr="00076AE5" w:rsidRDefault="002616D1" w:rsidP="002616D1">
      <w:pPr>
        <w:rPr>
          <w:lang w:val="en-US"/>
        </w:rPr>
      </w:pPr>
    </w:p>
    <w:p w:rsidR="002616D1" w:rsidRDefault="002616D1" w:rsidP="002616D1">
      <w:pPr>
        <w:rPr>
          <w:lang w:val="en-US"/>
        </w:rPr>
      </w:pPr>
      <w:r>
        <w:rPr>
          <w:lang w:val="en-US"/>
        </w:rPr>
        <w:t xml:space="preserve">To be able to compile it, we are still missing a make file. So let’s go back to our model, and create a new root object of type </w:t>
      </w:r>
      <w:r w:rsidRPr="00832F56">
        <w:rPr>
          <w:i/>
          <w:lang w:val="en-US"/>
        </w:rPr>
        <w:t>System</w:t>
      </w:r>
      <w:r>
        <w:rPr>
          <w:lang w:val="en-US"/>
        </w:rPr>
        <w:t>.</w:t>
      </w:r>
    </w:p>
    <w:p w:rsidR="002616D1" w:rsidRDefault="002616D1" w:rsidP="002616D1">
      <w:pPr>
        <w:rPr>
          <w:lang w:val="en-US"/>
        </w:rPr>
      </w:pPr>
    </w:p>
    <w:p w:rsidR="002616D1" w:rsidRDefault="002616D1" w:rsidP="002616D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56910" cy="1370710"/>
            <wp:effectExtent l="0" t="0" r="8890" b="1270"/>
            <wp:docPr id="16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D1" w:rsidRDefault="002616D1" w:rsidP="002616D1">
      <w:pPr>
        <w:rPr>
          <w:lang w:val="en-US"/>
        </w:rPr>
      </w:pPr>
    </w:p>
    <w:p w:rsidR="002616D1" w:rsidRDefault="002616D1" w:rsidP="002616D1">
      <w:pPr>
        <w:rPr>
          <w:lang w:val="en-US"/>
        </w:rPr>
      </w:pPr>
      <w:r>
        <w:rPr>
          <w:lang w:val="en-US"/>
        </w:rPr>
        <w:t xml:space="preserve">Call the System </w:t>
      </w:r>
      <w:proofErr w:type="spellStart"/>
      <w:r w:rsidRPr="00832F56">
        <w:rPr>
          <w:i/>
          <w:lang w:val="en-US"/>
        </w:rPr>
        <w:t>HelloWorld</w:t>
      </w:r>
      <w:proofErr w:type="spellEnd"/>
      <w:r>
        <w:rPr>
          <w:lang w:val="en-US"/>
        </w:rPr>
        <w:t xml:space="preserve"> as well (name doesn’t matter, actually). In the resources slot, press Ctrl-Space and select our </w:t>
      </w:r>
      <w:proofErr w:type="spellStart"/>
      <w:r w:rsidRPr="00832F56">
        <w:rPr>
          <w:i/>
          <w:lang w:val="en-US"/>
        </w:rPr>
        <w:t>HelloWorld</w:t>
      </w:r>
      <w:proofErr w:type="spellEnd"/>
      <w:r>
        <w:rPr>
          <w:lang w:val="en-US"/>
        </w:rPr>
        <w:t xml:space="preserve"> resource. If you regenerate the files, you will see more generated code:</w:t>
      </w:r>
    </w:p>
    <w:p w:rsidR="002616D1" w:rsidRDefault="002616D1" w:rsidP="002616D1">
      <w:pPr>
        <w:rPr>
          <w:lang w:val="en-US"/>
        </w:rPr>
      </w:pPr>
    </w:p>
    <w:p w:rsidR="002616D1" w:rsidRDefault="002616D1" w:rsidP="002616D1">
      <w:pPr>
        <w:pStyle w:val="Bild"/>
      </w:pPr>
      <w:r>
        <w:rPr>
          <w:noProof/>
          <w:lang w:val="de-DE"/>
        </w:rPr>
        <w:drawing>
          <wp:inline distT="0" distB="0" distL="0" distR="0">
            <wp:extent cx="2522832" cy="2255737"/>
            <wp:effectExtent l="0" t="0" r="0" b="5080"/>
            <wp:docPr id="17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32" cy="225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D1" w:rsidRDefault="002616D1" w:rsidP="002616D1">
      <w:pPr>
        <w:pStyle w:val="Bild"/>
      </w:pPr>
    </w:p>
    <w:p w:rsidR="002616D1" w:rsidRDefault="002616D1" w:rsidP="002616D1">
      <w:pPr>
        <w:rPr>
          <w:lang w:val="en-US"/>
        </w:rPr>
      </w:pPr>
      <w:r>
        <w:rPr>
          <w:lang w:val="en-US"/>
        </w:rPr>
        <w:t xml:space="preserve">Take a look at the </w:t>
      </w:r>
      <w:r w:rsidRPr="00832F56">
        <w:rPr>
          <w:i/>
          <w:lang w:val="en-US"/>
        </w:rPr>
        <w:t>oil</w:t>
      </w:r>
      <w:r>
        <w:rPr>
          <w:lang w:val="en-US"/>
        </w:rPr>
        <w:t xml:space="preserve"> file and the make file. The system should now be </w:t>
      </w:r>
      <w:proofErr w:type="spellStart"/>
      <w:r>
        <w:rPr>
          <w:lang w:val="en-US"/>
        </w:rPr>
        <w:t>compilable</w:t>
      </w:r>
      <w:proofErr w:type="spellEnd"/>
      <w:r>
        <w:rPr>
          <w:lang w:val="en-US"/>
        </w:rPr>
        <w:t xml:space="preserve"> with the </w:t>
      </w:r>
      <w:proofErr w:type="spellStart"/>
      <w:r>
        <w:rPr>
          <w:lang w:val="en-US"/>
        </w:rPr>
        <w:t>Lejos</w:t>
      </w:r>
      <w:proofErr w:type="spellEnd"/>
      <w:r>
        <w:rPr>
          <w:lang w:val="en-US"/>
        </w:rPr>
        <w:t xml:space="preserve">-OSEK tool chain for Lego </w:t>
      </w:r>
      <w:proofErr w:type="spellStart"/>
      <w:r>
        <w:rPr>
          <w:lang w:val="en-US"/>
        </w:rPr>
        <w:t>Mindstorms</w:t>
      </w:r>
      <w:proofErr w:type="spellEnd"/>
      <w:r>
        <w:rPr>
          <w:lang w:val="en-US"/>
        </w:rPr>
        <w:t xml:space="preserve"> at:</w:t>
      </w:r>
    </w:p>
    <w:p w:rsidR="002616D1" w:rsidRDefault="002616D1" w:rsidP="002616D1">
      <w:pPr>
        <w:rPr>
          <w:lang w:val="en-US"/>
        </w:rPr>
      </w:pPr>
    </w:p>
    <w:p w:rsidR="002616D1" w:rsidRDefault="002616D1" w:rsidP="002616D1">
      <w:pPr>
        <w:rPr>
          <w:lang w:val="en-US"/>
        </w:rPr>
      </w:pPr>
      <w:r>
        <w:rPr>
          <w:lang w:val="en-US"/>
        </w:rPr>
        <w:tab/>
      </w:r>
      <w:hyperlink r:id="rId20" w:history="1">
        <w:r w:rsidRPr="00832F56">
          <w:rPr>
            <w:rStyle w:val="Hyperlink"/>
            <w:lang w:val="en-US"/>
          </w:rPr>
          <w:t>http://lejos-osek.sourceforge.net/</w:t>
        </w:r>
      </w:hyperlink>
    </w:p>
    <w:p w:rsidR="002616D1" w:rsidRDefault="002616D1" w:rsidP="002616D1">
      <w:pPr>
        <w:pStyle w:val="Bild"/>
      </w:pPr>
    </w:p>
    <w:p w:rsidR="002616D1" w:rsidRDefault="002616D1" w:rsidP="002616D1">
      <w:pPr>
        <w:pStyle w:val="berschrift2"/>
        <w:rPr>
          <w:lang w:val="en-US"/>
        </w:rPr>
      </w:pPr>
    </w:p>
    <w:p w:rsidR="002616D1" w:rsidRPr="00076AE5" w:rsidRDefault="002616D1" w:rsidP="002616D1">
      <w:pPr>
        <w:pStyle w:val="berschrift2"/>
        <w:rPr>
          <w:lang w:val="en-US"/>
        </w:rPr>
      </w:pPr>
      <w:r w:rsidRPr="00076AE5">
        <w:rPr>
          <w:lang w:val="en-US"/>
        </w:rPr>
        <w:t>Step 2: Calling an external function to output „Hello World“</w:t>
      </w:r>
    </w:p>
    <w:p w:rsidR="002616D1" w:rsidRPr="00076AE5" w:rsidRDefault="002616D1" w:rsidP="002616D1">
      <w:pPr>
        <w:rPr>
          <w:lang w:val="en-US"/>
        </w:rPr>
      </w:pPr>
    </w:p>
    <w:p w:rsidR="002616D1" w:rsidRDefault="002616D1" w:rsidP="002616D1">
      <w:pPr>
        <w:rPr>
          <w:lang w:val="en-US"/>
        </w:rPr>
      </w:pPr>
      <w:r w:rsidRPr="00076AE5">
        <w:rPr>
          <w:lang w:val="en-US"/>
        </w:rPr>
        <w:t xml:space="preserve">Let us now write a real hello world that outputs that string onto the </w:t>
      </w:r>
      <w:proofErr w:type="spellStart"/>
      <w:r w:rsidRPr="00076AE5">
        <w:rPr>
          <w:lang w:val="en-US"/>
        </w:rPr>
        <w:t>lego</w:t>
      </w:r>
      <w:proofErr w:type="spellEnd"/>
      <w:r w:rsidRPr="00076AE5">
        <w:rPr>
          <w:lang w:val="en-US"/>
        </w:rPr>
        <w:t xml:space="preserve"> </w:t>
      </w:r>
      <w:proofErr w:type="spellStart"/>
      <w:r w:rsidRPr="00076AE5">
        <w:rPr>
          <w:lang w:val="en-US"/>
        </w:rPr>
        <w:t>mindstorms</w:t>
      </w:r>
      <w:proofErr w:type="spellEnd"/>
      <w:r w:rsidRPr="00076AE5">
        <w:rPr>
          <w:lang w:val="en-US"/>
        </w:rPr>
        <w:t xml:space="preserve"> device.</w:t>
      </w:r>
      <w:r>
        <w:rPr>
          <w:lang w:val="en-US"/>
        </w:rPr>
        <w:t xml:space="preserve"> Go to the model properties of your model and create a dependency to the </w:t>
      </w:r>
      <w:proofErr w:type="spellStart"/>
      <w:r w:rsidRPr="00832F56">
        <w:rPr>
          <w:i/>
          <w:lang w:val="en-US"/>
        </w:rPr>
        <w:t>med.platform.nxtosek.rt</w:t>
      </w:r>
      <w:proofErr w:type="spellEnd"/>
      <w:r w:rsidRPr="00832F56">
        <w:rPr>
          <w:i/>
          <w:lang w:val="en-US"/>
        </w:rPr>
        <w:t xml:space="preserve"> </w:t>
      </w:r>
      <w:r>
        <w:rPr>
          <w:lang w:val="en-US"/>
        </w:rPr>
        <w:t>model:</w:t>
      </w:r>
    </w:p>
    <w:p w:rsidR="002616D1" w:rsidRDefault="002616D1" w:rsidP="002616D1">
      <w:pPr>
        <w:rPr>
          <w:lang w:val="en-US"/>
        </w:rPr>
      </w:pPr>
    </w:p>
    <w:p w:rsidR="002616D1" w:rsidRDefault="002616D1" w:rsidP="002616D1">
      <w:pPr>
        <w:pStyle w:val="Bild"/>
      </w:pPr>
      <w:r>
        <w:rPr>
          <w:noProof/>
          <w:lang w:val="de-DE"/>
        </w:rPr>
        <w:lastRenderedPageBreak/>
        <w:drawing>
          <wp:inline distT="0" distB="0" distL="0" distR="0">
            <wp:extent cx="2741121" cy="3289839"/>
            <wp:effectExtent l="0" t="0" r="2540" b="0"/>
            <wp:docPr id="18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622" cy="32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D1" w:rsidRDefault="002616D1" w:rsidP="002616D1">
      <w:pPr>
        <w:pStyle w:val="Bild"/>
      </w:pPr>
    </w:p>
    <w:p w:rsidR="002616D1" w:rsidRDefault="002616D1" w:rsidP="002616D1">
      <w:pPr>
        <w:rPr>
          <w:lang w:val="en-US"/>
        </w:rPr>
      </w:pPr>
      <w:r>
        <w:rPr>
          <w:lang w:val="en-US"/>
        </w:rPr>
        <w:t xml:space="preserve">Back in your module, you can now press Ctrl-Space in the imports slot, and select </w:t>
      </w:r>
      <w:r w:rsidRPr="00832F56">
        <w:rPr>
          <w:i/>
          <w:lang w:val="en-US"/>
        </w:rPr>
        <w:t>ECAPI</w:t>
      </w:r>
      <w:r>
        <w:rPr>
          <w:lang w:val="en-US"/>
        </w:rPr>
        <w:t>. This is an MPS-</w:t>
      </w:r>
      <w:proofErr w:type="spellStart"/>
      <w:r>
        <w:rPr>
          <w:lang w:val="en-US"/>
        </w:rPr>
        <w:t>ified</w:t>
      </w:r>
      <w:proofErr w:type="spellEnd"/>
      <w:r>
        <w:rPr>
          <w:lang w:val="en-US"/>
        </w:rPr>
        <w:t xml:space="preserve"> version of (part of) the </w:t>
      </w:r>
      <w:proofErr w:type="spellStart"/>
      <w:r>
        <w:rPr>
          <w:lang w:val="en-US"/>
        </w:rPr>
        <w:t>lego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mindstorms</w:t>
      </w:r>
      <w:proofErr w:type="spellEnd"/>
      <w:r>
        <w:rPr>
          <w:lang w:val="en-US"/>
        </w:rPr>
        <w:t xml:space="preserve"> API. In our add operation, you can now call ECAPI functions, for example like this:</w:t>
      </w:r>
    </w:p>
    <w:p w:rsidR="002616D1" w:rsidRDefault="002616D1" w:rsidP="002616D1">
      <w:pPr>
        <w:rPr>
          <w:lang w:val="en-US"/>
        </w:rPr>
      </w:pPr>
    </w:p>
    <w:p w:rsidR="002616D1" w:rsidRDefault="002616D1" w:rsidP="002616D1">
      <w:pPr>
        <w:pStyle w:val="Bild"/>
      </w:pPr>
      <w:r>
        <w:rPr>
          <w:noProof/>
          <w:lang w:val="de-DE"/>
        </w:rPr>
        <w:drawing>
          <wp:inline distT="0" distB="0" distL="0" distR="0">
            <wp:extent cx="2415079" cy="853216"/>
            <wp:effectExtent l="0" t="0" r="0" b="10795"/>
            <wp:docPr id="19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079" cy="85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D1" w:rsidRDefault="002616D1" w:rsidP="002616D1">
      <w:pPr>
        <w:pStyle w:val="Bild"/>
      </w:pPr>
    </w:p>
    <w:p w:rsidR="002616D1" w:rsidRDefault="002616D1" w:rsidP="002616D1">
      <w:pPr>
        <w:rPr>
          <w:lang w:val="en-US"/>
        </w:rPr>
      </w:pPr>
      <w:r>
        <w:rPr>
          <w:lang w:val="en-US"/>
        </w:rPr>
        <w:t>Notice how this demonstrates how to call into existing non-MPS-</w:t>
      </w:r>
      <w:proofErr w:type="spellStart"/>
      <w:r>
        <w:rPr>
          <w:lang w:val="en-US"/>
        </w:rPr>
        <w:t>ed</w:t>
      </w:r>
      <w:proofErr w:type="spellEnd"/>
      <w:r>
        <w:rPr>
          <w:lang w:val="en-US"/>
        </w:rPr>
        <w:t xml:space="preserve"> libraries. We refer to the header, and the generated make file will link the respective implementations automatically.</w:t>
      </w:r>
    </w:p>
    <w:p w:rsidR="002616D1" w:rsidRDefault="002616D1" w:rsidP="002616D1">
      <w:pPr>
        <w:rPr>
          <w:lang w:val="en-US"/>
        </w:rPr>
      </w:pPr>
    </w:p>
    <w:p w:rsidR="002616D1" w:rsidRDefault="002616D1" w:rsidP="002616D1">
      <w:pPr>
        <w:pStyle w:val="berschrift2"/>
        <w:rPr>
          <w:lang w:val="en-US"/>
        </w:rPr>
      </w:pPr>
      <w:r>
        <w:rPr>
          <w:lang w:val="en-US"/>
        </w:rPr>
        <w:t>Step 3: C Extensions</w:t>
      </w:r>
    </w:p>
    <w:p w:rsidR="002616D1" w:rsidRDefault="002616D1" w:rsidP="002616D1">
      <w:pPr>
        <w:rPr>
          <w:lang w:val="en-US"/>
        </w:rPr>
      </w:pPr>
    </w:p>
    <w:p w:rsidR="002616D1" w:rsidRDefault="002616D1" w:rsidP="002616D1">
      <w:pPr>
        <w:rPr>
          <w:lang w:val="en-US"/>
        </w:rPr>
      </w:pPr>
      <w:r>
        <w:rPr>
          <w:lang w:val="en-US"/>
        </w:rPr>
        <w:t>The whole point of the MEL is that C can be mixed with other abstractions. The available abstractions are described in the various papers I wrote, such as this one:</w:t>
      </w:r>
    </w:p>
    <w:p w:rsidR="002616D1" w:rsidRDefault="002616D1" w:rsidP="002616D1">
      <w:pPr>
        <w:rPr>
          <w:lang w:val="en-US"/>
        </w:rPr>
      </w:pPr>
    </w:p>
    <w:p w:rsidR="002616D1" w:rsidRPr="00832F56" w:rsidRDefault="002616D1" w:rsidP="002616D1">
      <w:pPr>
        <w:rPr>
          <w:i/>
          <w:lang w:val="en-US"/>
        </w:rPr>
      </w:pPr>
      <w:r>
        <w:rPr>
          <w:lang w:val="en-US"/>
        </w:rPr>
        <w:t xml:space="preserve">     </w:t>
      </w:r>
      <w:r w:rsidRPr="00832F56">
        <w:rPr>
          <w:i/>
          <w:lang w:val="en-US"/>
        </w:rPr>
        <w:t>http://www.voelter.de/papers/Voelter-</w:t>
      </w:r>
      <w:r w:rsidRPr="00832F56">
        <w:rPr>
          <w:i/>
          <w:lang w:val="en-US"/>
        </w:rPr>
        <w:tab/>
      </w:r>
      <w:r w:rsidRPr="00832F56">
        <w:rPr>
          <w:i/>
          <w:lang w:val="en-US"/>
        </w:rPr>
        <w:tab/>
        <w:t>EmbeddedSystemsDevelopmentWithProjectionalLanguageWorkbenches.pdf</w:t>
      </w:r>
    </w:p>
    <w:p w:rsidR="002616D1" w:rsidRPr="00832F56" w:rsidRDefault="002616D1" w:rsidP="002616D1">
      <w:pPr>
        <w:rPr>
          <w:i/>
          <w:lang w:val="en-US"/>
        </w:rPr>
      </w:pPr>
    </w:p>
    <w:p w:rsidR="002616D1" w:rsidRDefault="002616D1" w:rsidP="002616D1">
      <w:pPr>
        <w:rPr>
          <w:lang w:val="en-US"/>
        </w:rPr>
      </w:pPr>
      <w:r>
        <w:rPr>
          <w:lang w:val="en-US"/>
        </w:rPr>
        <w:t>Let’s add a simple thing so you get a feel for how to use the extensions:</w:t>
      </w:r>
    </w:p>
    <w:p w:rsidR="002616D1" w:rsidRDefault="002616D1" w:rsidP="002616D1">
      <w:pPr>
        <w:rPr>
          <w:lang w:val="en-US"/>
        </w:rPr>
      </w:pPr>
    </w:p>
    <w:p w:rsidR="002616D1" w:rsidRDefault="002616D1" w:rsidP="002616D1">
      <w:pPr>
        <w:rPr>
          <w:lang w:val="en-US"/>
        </w:rPr>
      </w:pPr>
      <w:r>
        <w:rPr>
          <w:lang w:val="en-US"/>
        </w:rPr>
        <w:t xml:space="preserve">In the used languages section of the model properties of your main model, add the </w:t>
      </w:r>
      <w:proofErr w:type="spellStart"/>
      <w:r w:rsidRPr="00832F56">
        <w:rPr>
          <w:i/>
          <w:lang w:val="en-US"/>
        </w:rPr>
        <w:t>med.statemachine</w:t>
      </w:r>
      <w:proofErr w:type="spellEnd"/>
      <w:r>
        <w:rPr>
          <w:lang w:val="en-US"/>
        </w:rPr>
        <w:t xml:space="preserve"> language. As a consequence, you can now instantiate state machines in modules. Position the cursor after the closing brace of the procedure you had created before, and press Enter. Type </w:t>
      </w:r>
      <w:r w:rsidRPr="00832F56">
        <w:rPr>
          <w:i/>
          <w:lang w:val="en-US"/>
        </w:rPr>
        <w:t>state machine</w:t>
      </w:r>
      <w:r>
        <w:rPr>
          <w:lang w:val="en-US"/>
        </w:rPr>
        <w:t xml:space="preserve"> then. This creates a new state machine. Name it </w:t>
      </w:r>
      <w:r w:rsidRPr="00832F56">
        <w:rPr>
          <w:i/>
          <w:lang w:val="en-US"/>
        </w:rPr>
        <w:t>Alternator</w:t>
      </w:r>
      <w:r>
        <w:rPr>
          <w:lang w:val="en-US"/>
        </w:rPr>
        <w:t>.</w:t>
      </w:r>
    </w:p>
    <w:p w:rsidR="002616D1" w:rsidRDefault="002616D1" w:rsidP="002616D1">
      <w:pPr>
        <w:rPr>
          <w:lang w:val="en-US"/>
        </w:rPr>
      </w:pPr>
    </w:p>
    <w:p w:rsidR="002616D1" w:rsidRDefault="002616D1" w:rsidP="002616D1">
      <w:pPr>
        <w:pStyle w:val="Bild"/>
      </w:pPr>
      <w:r>
        <w:rPr>
          <w:noProof/>
          <w:lang w:val="de-DE"/>
        </w:rPr>
        <w:drawing>
          <wp:inline distT="0" distB="0" distL="0" distR="0">
            <wp:extent cx="2283921" cy="1588048"/>
            <wp:effectExtent l="0" t="0" r="2540" b="12700"/>
            <wp:docPr id="20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921" cy="158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D1" w:rsidRDefault="002616D1" w:rsidP="002616D1">
      <w:pPr>
        <w:pStyle w:val="Bild"/>
      </w:pPr>
    </w:p>
    <w:p w:rsidR="002616D1" w:rsidRDefault="002616D1" w:rsidP="002616D1">
      <w:pPr>
        <w:rPr>
          <w:lang w:val="en-US"/>
        </w:rPr>
      </w:pPr>
      <w:r>
        <w:rPr>
          <w:lang w:val="en-US"/>
        </w:rPr>
        <w:t xml:space="preserve">Let’s create an event </w:t>
      </w:r>
      <w:r w:rsidRPr="00832F56">
        <w:rPr>
          <w:i/>
          <w:lang w:val="en-US"/>
        </w:rPr>
        <w:t>toggle</w:t>
      </w:r>
      <w:r>
        <w:rPr>
          <w:lang w:val="en-US"/>
        </w:rPr>
        <w:t xml:space="preserve">. Press Enter in the </w:t>
      </w:r>
      <w:r w:rsidRPr="00832F56">
        <w:rPr>
          <w:i/>
          <w:lang w:val="en-US"/>
        </w:rPr>
        <w:t>events</w:t>
      </w:r>
      <w:r>
        <w:rPr>
          <w:lang w:val="en-US"/>
        </w:rPr>
        <w:t xml:space="preserve"> slot and name the new event </w:t>
      </w:r>
      <w:r w:rsidRPr="00832F56">
        <w:rPr>
          <w:i/>
          <w:lang w:val="en-US"/>
        </w:rPr>
        <w:t>toggle</w:t>
      </w:r>
      <w:r>
        <w:rPr>
          <w:lang w:val="en-US"/>
        </w:rPr>
        <w:t xml:space="preserve">. Create two states </w:t>
      </w:r>
      <w:r w:rsidRPr="00832F56">
        <w:rPr>
          <w:i/>
          <w:lang w:val="en-US"/>
        </w:rPr>
        <w:t>on</w:t>
      </w:r>
      <w:r>
        <w:rPr>
          <w:lang w:val="en-US"/>
        </w:rPr>
        <w:t xml:space="preserve"> and </w:t>
      </w:r>
      <w:r w:rsidRPr="00832F56">
        <w:rPr>
          <w:i/>
          <w:lang w:val="en-US"/>
        </w:rPr>
        <w:t>off</w:t>
      </w:r>
      <w:r>
        <w:rPr>
          <w:lang w:val="en-US"/>
        </w:rPr>
        <w:t xml:space="preserve"> by pressing enter and entering the name. Make the </w:t>
      </w:r>
      <w:r w:rsidRPr="00832F56">
        <w:rPr>
          <w:i/>
          <w:lang w:val="en-US"/>
        </w:rPr>
        <w:t>off</w:t>
      </w:r>
      <w:r>
        <w:rPr>
          <w:lang w:val="en-US"/>
        </w:rPr>
        <w:t xml:space="preserve"> state the initial state by pressing Alt-Enter and selecting </w:t>
      </w:r>
      <w:proofErr w:type="spellStart"/>
      <w:r w:rsidRPr="00832F56">
        <w:rPr>
          <w:i/>
          <w:lang w:val="en-US"/>
        </w:rPr>
        <w:t>statemachine</w:t>
      </w:r>
      <w:proofErr w:type="spellEnd"/>
      <w:r w:rsidRPr="00832F56">
        <w:rPr>
          <w:i/>
          <w:lang w:val="en-US"/>
        </w:rPr>
        <w:t>: make initial</w:t>
      </w:r>
      <w:r>
        <w:rPr>
          <w:lang w:val="en-US"/>
        </w:rPr>
        <w:t>.</w:t>
      </w:r>
    </w:p>
    <w:p w:rsidR="002616D1" w:rsidRDefault="002616D1" w:rsidP="002616D1">
      <w:pPr>
        <w:rPr>
          <w:lang w:val="en-US"/>
        </w:rPr>
      </w:pPr>
    </w:p>
    <w:p w:rsidR="002616D1" w:rsidRDefault="002616D1" w:rsidP="002616D1">
      <w:pPr>
        <w:pStyle w:val="Bild"/>
      </w:pPr>
      <w:r>
        <w:rPr>
          <w:noProof/>
          <w:lang w:val="de-DE"/>
        </w:rPr>
        <w:drawing>
          <wp:inline distT="0" distB="0" distL="0" distR="0">
            <wp:extent cx="2106199" cy="1663883"/>
            <wp:effectExtent l="0" t="0" r="2540" b="0"/>
            <wp:docPr id="21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199" cy="166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D1" w:rsidRDefault="002616D1" w:rsidP="002616D1">
      <w:pPr>
        <w:pStyle w:val="Bild"/>
      </w:pPr>
    </w:p>
    <w:p w:rsidR="002616D1" w:rsidRDefault="002616D1" w:rsidP="002616D1">
      <w:pPr>
        <w:rPr>
          <w:lang w:val="en-US"/>
        </w:rPr>
      </w:pPr>
      <w:r>
        <w:rPr>
          <w:lang w:val="en-US"/>
        </w:rPr>
        <w:t xml:space="preserve">Let us then add transitions to each state that go to the other if the event is received. You do it by pressing Enter in the </w:t>
      </w:r>
      <w:r w:rsidRPr="00832F56">
        <w:rPr>
          <w:i/>
          <w:lang w:val="en-US"/>
        </w:rPr>
        <w:t>transitions</w:t>
      </w:r>
      <w:r>
        <w:rPr>
          <w:lang w:val="en-US"/>
        </w:rPr>
        <w:t xml:space="preserve"> slot, selecting (Ctrl-Space) the source event (</w:t>
      </w:r>
      <w:r w:rsidRPr="00832F56">
        <w:rPr>
          <w:i/>
          <w:lang w:val="en-US"/>
        </w:rPr>
        <w:t>toggle</w:t>
      </w:r>
      <w:r>
        <w:rPr>
          <w:lang w:val="en-US"/>
        </w:rPr>
        <w:t>) and selecting (Ctrl-Space) the target state (</w:t>
      </w:r>
      <w:r w:rsidRPr="00832F56">
        <w:rPr>
          <w:i/>
          <w:lang w:val="en-US"/>
        </w:rPr>
        <w:t>on</w:t>
      </w:r>
      <w:r>
        <w:rPr>
          <w:lang w:val="en-US"/>
        </w:rPr>
        <w:t xml:space="preserve"> or </w:t>
      </w:r>
      <w:r w:rsidRPr="00832F56">
        <w:rPr>
          <w:i/>
          <w:lang w:val="en-US"/>
        </w:rPr>
        <w:t>off</w:t>
      </w:r>
      <w:r>
        <w:rPr>
          <w:lang w:val="en-US"/>
        </w:rPr>
        <w:t>).</w:t>
      </w:r>
    </w:p>
    <w:p w:rsidR="002616D1" w:rsidRDefault="002616D1" w:rsidP="002616D1">
      <w:pPr>
        <w:rPr>
          <w:lang w:val="en-US"/>
        </w:rPr>
      </w:pPr>
    </w:p>
    <w:p w:rsidR="002616D1" w:rsidRDefault="002616D1" w:rsidP="002616D1">
      <w:pPr>
        <w:rPr>
          <w:lang w:val="en-US"/>
        </w:rPr>
      </w:pPr>
      <w:r>
        <w:rPr>
          <w:lang w:val="en-US"/>
        </w:rPr>
        <w:t xml:space="preserve">Let us now create a task. Create a dependency in the model’s properties to the </w:t>
      </w:r>
      <w:proofErr w:type="spellStart"/>
      <w:r w:rsidRPr="00832F56">
        <w:rPr>
          <w:i/>
          <w:lang w:val="en-US"/>
        </w:rPr>
        <w:t>med.tasks</w:t>
      </w:r>
      <w:proofErr w:type="spellEnd"/>
      <w:r>
        <w:rPr>
          <w:lang w:val="en-US"/>
        </w:rPr>
        <w:t xml:space="preserve"> language. You can also simply press Ctrl-L to import a new language. Once you did that, press Enter behind the closing </w:t>
      </w:r>
      <w:proofErr w:type="spellStart"/>
      <w:r>
        <w:rPr>
          <w:lang w:val="en-US"/>
        </w:rPr>
        <w:t>parens</w:t>
      </w:r>
      <w:proofErr w:type="spellEnd"/>
      <w:r>
        <w:rPr>
          <w:lang w:val="en-US"/>
        </w:rPr>
        <w:t xml:space="preserve"> of the state machine or the procedure, and type </w:t>
      </w:r>
      <w:r w:rsidRPr="00832F56">
        <w:rPr>
          <w:i/>
          <w:lang w:val="en-US"/>
        </w:rPr>
        <w:t>task</w:t>
      </w:r>
      <w:r>
        <w:rPr>
          <w:lang w:val="en-US"/>
        </w:rPr>
        <w:t xml:space="preserve">. Name in </w:t>
      </w:r>
      <w:r w:rsidRPr="00832F56">
        <w:rPr>
          <w:i/>
          <w:lang w:val="en-US"/>
        </w:rPr>
        <w:t>main</w:t>
      </w:r>
      <w:r>
        <w:rPr>
          <w:lang w:val="en-US"/>
        </w:rPr>
        <w:t>. Behind the name press Ctrl-Enter and select cyclic. In the every slot put 10 or something.</w:t>
      </w:r>
    </w:p>
    <w:p w:rsidR="002616D1" w:rsidRDefault="002616D1" w:rsidP="002616D1">
      <w:pPr>
        <w:rPr>
          <w:lang w:val="en-US"/>
        </w:rPr>
      </w:pPr>
    </w:p>
    <w:p w:rsidR="002616D1" w:rsidRDefault="002616D1" w:rsidP="002616D1">
      <w:pPr>
        <w:pStyle w:val="Bild"/>
      </w:pPr>
      <w:r>
        <w:rPr>
          <w:noProof/>
          <w:lang w:val="de-DE"/>
        </w:rPr>
        <w:lastRenderedPageBreak/>
        <w:drawing>
          <wp:inline distT="0" distB="0" distL="0" distR="0">
            <wp:extent cx="3655521" cy="509956"/>
            <wp:effectExtent l="0" t="0" r="2540" b="0"/>
            <wp:docPr id="22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43" cy="51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D1" w:rsidRDefault="002616D1" w:rsidP="002616D1">
      <w:pPr>
        <w:rPr>
          <w:lang w:val="en-US"/>
        </w:rPr>
      </w:pPr>
    </w:p>
    <w:p w:rsidR="002616D1" w:rsidRDefault="002616D1" w:rsidP="002616D1">
      <w:pPr>
        <w:rPr>
          <w:lang w:val="en-US"/>
        </w:rPr>
      </w:pPr>
      <w:r>
        <w:rPr>
          <w:lang w:val="en-US"/>
        </w:rPr>
        <w:t xml:space="preserve">We want the cyclic task to print something if the state machine is in the </w:t>
      </w:r>
      <w:proofErr w:type="spellStart"/>
      <w:r w:rsidRPr="00832F56">
        <w:rPr>
          <w:i/>
          <w:lang w:val="en-US"/>
        </w:rPr>
        <w:t>on</w:t>
      </w:r>
      <w:proofErr w:type="spellEnd"/>
      <w:r>
        <w:rPr>
          <w:lang w:val="en-US"/>
        </w:rPr>
        <w:t xml:space="preserve"> state. Otherwise, print nothing. In the body of the task type </w:t>
      </w:r>
      <w:proofErr w:type="spellStart"/>
      <w:r w:rsidRPr="00832F56">
        <w:rPr>
          <w:i/>
          <w:lang w:val="en-US"/>
        </w:rPr>
        <w:t>stateswitch</w:t>
      </w:r>
      <w:proofErr w:type="spellEnd"/>
      <w:r>
        <w:rPr>
          <w:lang w:val="en-US"/>
        </w:rPr>
        <w:t xml:space="preserve">. Select our </w:t>
      </w:r>
      <w:r w:rsidRPr="00832F56">
        <w:rPr>
          <w:i/>
          <w:lang w:val="en-US"/>
        </w:rPr>
        <w:t>Alternator</w:t>
      </w:r>
      <w:r>
        <w:rPr>
          <w:lang w:val="en-US"/>
        </w:rPr>
        <w:t xml:space="preserve"> state machine as the target machine. Press Enter in the cases slot. Select </w:t>
      </w:r>
      <w:r w:rsidRPr="00832F56">
        <w:rPr>
          <w:i/>
          <w:lang w:val="en-US"/>
        </w:rPr>
        <w:t>on</w:t>
      </w:r>
      <w:r>
        <w:rPr>
          <w:lang w:val="en-US"/>
        </w:rPr>
        <w:t xml:space="preserve"> in the state field of the case.</w:t>
      </w:r>
    </w:p>
    <w:p w:rsidR="002616D1" w:rsidRDefault="002616D1" w:rsidP="002616D1">
      <w:pPr>
        <w:pStyle w:val="Bild"/>
      </w:pPr>
    </w:p>
    <w:p w:rsidR="002616D1" w:rsidRDefault="002616D1" w:rsidP="002616D1">
      <w:pPr>
        <w:pStyle w:val="Bild"/>
      </w:pPr>
      <w:r>
        <w:rPr>
          <w:noProof/>
          <w:lang w:val="de-DE"/>
        </w:rPr>
        <w:drawing>
          <wp:inline distT="0" distB="0" distL="0" distR="0">
            <wp:extent cx="2877342" cy="1160633"/>
            <wp:effectExtent l="0" t="0" r="0" b="8255"/>
            <wp:docPr id="23" name="Bild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342" cy="116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D1" w:rsidRDefault="002616D1" w:rsidP="002616D1">
      <w:pPr>
        <w:rPr>
          <w:lang w:val="en-US"/>
        </w:rPr>
      </w:pPr>
    </w:p>
    <w:p w:rsidR="002616D1" w:rsidRDefault="002616D1" w:rsidP="002616D1">
      <w:pPr>
        <w:rPr>
          <w:lang w:val="en-US"/>
        </w:rPr>
      </w:pPr>
      <w:r>
        <w:rPr>
          <w:lang w:val="en-US"/>
        </w:rPr>
        <w:t xml:space="preserve">In the body of the on state case, print </w:t>
      </w:r>
      <w:r w:rsidRPr="00832F56">
        <w:rPr>
          <w:i/>
          <w:lang w:val="en-US"/>
        </w:rPr>
        <w:t>on</w:t>
      </w:r>
      <w:r>
        <w:rPr>
          <w:lang w:val="en-US"/>
        </w:rPr>
        <w:t xml:space="preserve"> to the display; Display </w:t>
      </w:r>
      <w:r w:rsidRPr="00832F56">
        <w:rPr>
          <w:i/>
          <w:lang w:val="en-US"/>
        </w:rPr>
        <w:t>off</w:t>
      </w:r>
      <w:r>
        <w:rPr>
          <w:lang w:val="en-US"/>
        </w:rPr>
        <w:t xml:space="preserve"> in the default case. Finally, add a </w:t>
      </w:r>
      <w:r w:rsidRPr="00832F56">
        <w:rPr>
          <w:i/>
          <w:lang w:val="en-US"/>
        </w:rPr>
        <w:t>event</w:t>
      </w:r>
      <w:r>
        <w:rPr>
          <w:lang w:val="en-US"/>
        </w:rPr>
        <w:t xml:space="preserve"> statement at the end of the complete task to “toggle” the state machine.</w:t>
      </w:r>
    </w:p>
    <w:p w:rsidR="002616D1" w:rsidRDefault="002616D1" w:rsidP="002616D1">
      <w:pPr>
        <w:rPr>
          <w:lang w:val="en-US"/>
        </w:rPr>
      </w:pPr>
    </w:p>
    <w:p w:rsidR="002616D1" w:rsidRDefault="002616D1" w:rsidP="002616D1">
      <w:pPr>
        <w:pStyle w:val="Bild"/>
      </w:pPr>
      <w:r>
        <w:rPr>
          <w:noProof/>
          <w:lang w:val="de-DE"/>
        </w:rPr>
        <w:drawing>
          <wp:inline distT="0" distB="0" distL="0" distR="0">
            <wp:extent cx="3165014" cy="1424943"/>
            <wp:effectExtent l="0" t="0" r="10160" b="0"/>
            <wp:docPr id="24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014" cy="142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6D1" w:rsidRDefault="002616D1" w:rsidP="002616D1">
      <w:pPr>
        <w:pStyle w:val="Bild"/>
      </w:pPr>
    </w:p>
    <w:p w:rsidR="002616D1" w:rsidRDefault="002616D1" w:rsidP="002616D1">
      <w:pPr>
        <w:rPr>
          <w:lang w:val="en-US"/>
        </w:rPr>
      </w:pPr>
      <w:r>
        <w:rPr>
          <w:lang w:val="en-US"/>
        </w:rPr>
        <w:t xml:space="preserve">Note: instead of using the </w:t>
      </w:r>
      <w:proofErr w:type="spellStart"/>
      <w:r w:rsidRPr="00832F56">
        <w:rPr>
          <w:i/>
          <w:lang w:val="en-US"/>
        </w:rPr>
        <w:t>stateswitch</w:t>
      </w:r>
      <w:proofErr w:type="spellEnd"/>
      <w:r>
        <w:rPr>
          <w:lang w:val="en-US"/>
        </w:rPr>
        <w:t xml:space="preserve"> in the task, we could have used entry actions in the state of the </w:t>
      </w:r>
      <w:proofErr w:type="spellStart"/>
      <w:r>
        <w:rPr>
          <w:lang w:val="en-US"/>
        </w:rPr>
        <w:t>statemachine</w:t>
      </w:r>
      <w:proofErr w:type="spellEnd"/>
      <w:r>
        <w:rPr>
          <w:lang w:val="en-US"/>
        </w:rPr>
        <w:t xml:space="preserve">. But I wanted to demonstrate the </w:t>
      </w:r>
      <w:proofErr w:type="spellStart"/>
      <w:r w:rsidRPr="00832F56">
        <w:rPr>
          <w:i/>
          <w:lang w:val="en-US"/>
        </w:rPr>
        <w:t>stateswitch</w:t>
      </w:r>
      <w:proofErr w:type="spellEnd"/>
      <w:r>
        <w:rPr>
          <w:lang w:val="en-US"/>
        </w:rPr>
        <w:t>.</w:t>
      </w:r>
    </w:p>
    <w:p w:rsidR="002616D1" w:rsidRDefault="002616D1" w:rsidP="002616D1">
      <w:pPr>
        <w:rPr>
          <w:lang w:val="en-US"/>
        </w:rPr>
      </w:pPr>
    </w:p>
    <w:p w:rsidR="002616D1" w:rsidRDefault="002616D1" w:rsidP="002616D1">
      <w:pPr>
        <w:rPr>
          <w:lang w:val="en-US"/>
        </w:rPr>
      </w:pPr>
      <w:r>
        <w:rPr>
          <w:lang w:val="en-US"/>
        </w:rPr>
        <w:t>We can now regenerate the model (Ctrl-F9, or from the context menu).  Take a look at the generated code to understand what we have done in terms of C code.</w:t>
      </w:r>
    </w:p>
    <w:p w:rsidR="002616D1" w:rsidRDefault="002616D1" w:rsidP="002616D1">
      <w:pPr>
        <w:rPr>
          <w:lang w:val="en-US"/>
        </w:rPr>
      </w:pPr>
    </w:p>
    <w:p w:rsidR="002616D1" w:rsidRDefault="002616D1" w:rsidP="002616D1">
      <w:pPr>
        <w:pStyle w:val="berschrift2"/>
        <w:rPr>
          <w:lang w:val="en-US"/>
        </w:rPr>
      </w:pPr>
      <w:r>
        <w:rPr>
          <w:lang w:val="en-US"/>
        </w:rPr>
        <w:t>Step 4: Your own extension</w:t>
      </w:r>
    </w:p>
    <w:p w:rsidR="002616D1" w:rsidRDefault="002616D1" w:rsidP="002616D1">
      <w:pPr>
        <w:rPr>
          <w:lang w:val="en-US"/>
        </w:rPr>
      </w:pPr>
    </w:p>
    <w:p w:rsidR="002616D1" w:rsidRDefault="002616D1" w:rsidP="002616D1">
      <w:pPr>
        <w:rPr>
          <w:lang w:val="en-US"/>
        </w:rPr>
      </w:pPr>
      <w:r>
        <w:rPr>
          <w:lang w:val="en-US"/>
        </w:rPr>
        <w:t xml:space="preserve">Please watch the </w:t>
      </w:r>
      <w:proofErr w:type="spellStart"/>
      <w:r>
        <w:rPr>
          <w:lang w:val="en-US"/>
        </w:rPr>
        <w:t>screencasts</w:t>
      </w:r>
      <w:proofErr w:type="spellEnd"/>
      <w:r>
        <w:rPr>
          <w:lang w:val="en-US"/>
        </w:rPr>
        <w:t xml:space="preserve"> at </w:t>
      </w:r>
    </w:p>
    <w:p w:rsidR="002616D1" w:rsidRDefault="002616D1" w:rsidP="002616D1">
      <w:pPr>
        <w:rPr>
          <w:lang w:val="en-US"/>
        </w:rPr>
      </w:pPr>
    </w:p>
    <w:p w:rsidR="002616D1" w:rsidRDefault="002616D1" w:rsidP="002616D1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hyperlink r:id="rId28" w:history="1">
        <w:r w:rsidRPr="007E5E59">
          <w:rPr>
            <w:rStyle w:val="Hyperlink"/>
            <w:lang w:val="en-US"/>
          </w:rPr>
          <w:t>http://mbeddr.wordpress.com/about</w:t>
        </w:r>
      </w:hyperlink>
    </w:p>
    <w:p w:rsidR="002616D1" w:rsidRDefault="002616D1" w:rsidP="002616D1">
      <w:pPr>
        <w:rPr>
          <w:lang w:val="en-US"/>
        </w:rPr>
      </w:pPr>
    </w:p>
    <w:p w:rsidR="002616D1" w:rsidRDefault="002616D1" w:rsidP="002616D1">
      <w:pPr>
        <w:rPr>
          <w:lang w:val="en-US"/>
        </w:rPr>
      </w:pPr>
      <w:r>
        <w:rPr>
          <w:lang w:val="en-US"/>
        </w:rPr>
        <w:t>to learn how to build your own extensions. Read this tutorial</w:t>
      </w:r>
    </w:p>
    <w:p w:rsidR="002616D1" w:rsidRDefault="002616D1" w:rsidP="002616D1">
      <w:pPr>
        <w:rPr>
          <w:lang w:val="en-US"/>
        </w:rPr>
      </w:pPr>
    </w:p>
    <w:p w:rsidR="002616D1" w:rsidRDefault="002616D1" w:rsidP="002616D1">
      <w:pPr>
        <w:rPr>
          <w:lang w:val="en-US"/>
        </w:rPr>
      </w:pPr>
      <w:r>
        <w:rPr>
          <w:lang w:val="en-US"/>
        </w:rPr>
        <w:t xml:space="preserve">       </w:t>
      </w:r>
      <w:hyperlink r:id="rId29" w:history="1">
        <w:r w:rsidRPr="007E5E59">
          <w:rPr>
            <w:rStyle w:val="Hyperlink"/>
            <w:lang w:val="en-US"/>
          </w:rPr>
          <w:t>http://code.google.com/p/mps-lwc11/wiki/GettingStarted</w:t>
        </w:r>
      </w:hyperlink>
    </w:p>
    <w:p w:rsidR="002616D1" w:rsidRDefault="002616D1" w:rsidP="002616D1">
      <w:pPr>
        <w:rPr>
          <w:lang w:val="en-US"/>
        </w:rPr>
      </w:pPr>
    </w:p>
    <w:p w:rsidR="002616D1" w:rsidRPr="00076AE5" w:rsidRDefault="002616D1" w:rsidP="002616D1">
      <w:pPr>
        <w:rPr>
          <w:lang w:val="en-US"/>
        </w:rPr>
      </w:pPr>
      <w:r>
        <w:rPr>
          <w:lang w:val="en-US"/>
        </w:rPr>
        <w:t>to better understand the details behind it.</w:t>
      </w:r>
      <w:bookmarkStart w:id="1" w:name="_GoBack"/>
      <w:bookmarkEnd w:id="1"/>
    </w:p>
    <w:p w:rsidR="002616D1" w:rsidRDefault="002616D1" w:rsidP="00BB77B0">
      <w:pPr>
        <w:rPr>
          <w:lang w:val="en-US"/>
        </w:rPr>
      </w:pPr>
    </w:p>
    <w:sectPr w:rsidR="002616D1" w:rsidSect="00A27951">
      <w:footerReference w:type="default" r:id="rId30"/>
      <w:pgSz w:w="11906" w:h="16838"/>
      <w:pgMar w:top="709" w:right="2268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02E" w:rsidRDefault="002B402E">
      <w:pPr>
        <w:spacing w:before="0" w:after="0" w:line="240" w:lineRule="auto"/>
      </w:pPr>
      <w:r>
        <w:separator/>
      </w:r>
    </w:p>
  </w:endnote>
  <w:endnote w:type="continuationSeparator" w:id="0">
    <w:p w:rsidR="002B402E" w:rsidRDefault="002B40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625" w:rsidRDefault="001B6625">
    <w:pPr>
      <w:pStyle w:val="Fuzeile"/>
      <w:rPr>
        <w:sz w:val="20"/>
        <w:szCs w:val="20"/>
      </w:rPr>
    </w:pPr>
    <w:r>
      <w:rPr>
        <w:rStyle w:val="Seitenzahl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02E" w:rsidRDefault="002B402E">
      <w:pPr>
        <w:spacing w:before="0" w:after="0" w:line="240" w:lineRule="auto"/>
      </w:pPr>
      <w:r>
        <w:separator/>
      </w:r>
    </w:p>
  </w:footnote>
  <w:footnote w:type="continuationSeparator" w:id="0">
    <w:p w:rsidR="002B402E" w:rsidRDefault="002B40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1A4D6A0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31E1DA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2D2E62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832224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89C99D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528075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926D99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B5CAC2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C40C93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AD45DE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A73F5C"/>
    <w:multiLevelType w:val="hybridMultilevel"/>
    <w:tmpl w:val="E45C59B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088F161B"/>
    <w:multiLevelType w:val="hybridMultilevel"/>
    <w:tmpl w:val="8DCC68EA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095664B6"/>
    <w:multiLevelType w:val="hybridMultilevel"/>
    <w:tmpl w:val="D570CE24"/>
    <w:lvl w:ilvl="0" w:tplc="0407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3">
    <w:nsid w:val="0C775B98"/>
    <w:multiLevelType w:val="hybridMultilevel"/>
    <w:tmpl w:val="21CE280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0EB5796C"/>
    <w:multiLevelType w:val="hybridMultilevel"/>
    <w:tmpl w:val="11CC3A6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1D7E129F"/>
    <w:multiLevelType w:val="hybridMultilevel"/>
    <w:tmpl w:val="75D6023E"/>
    <w:lvl w:ilvl="0" w:tplc="0407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9446EF36">
      <w:start w:val="1"/>
      <w:numFmt w:val="bullet"/>
      <w:pStyle w:val="StandardAufzhlung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>
    <w:nsid w:val="21AD2D61"/>
    <w:multiLevelType w:val="hybridMultilevel"/>
    <w:tmpl w:val="4190B62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25160946"/>
    <w:multiLevelType w:val="hybridMultilevel"/>
    <w:tmpl w:val="FB86F1F2"/>
    <w:lvl w:ilvl="0" w:tplc="BCDA9288">
      <w:start w:val="1"/>
      <w:numFmt w:val="bullet"/>
      <w:lvlText w:val=""/>
      <w:lvlJc w:val="left"/>
      <w:pPr>
        <w:tabs>
          <w:tab w:val="num" w:pos="1004"/>
        </w:tabs>
        <w:ind w:left="1004" w:hanging="3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>
    <w:nsid w:val="2821291C"/>
    <w:multiLevelType w:val="hybridMultilevel"/>
    <w:tmpl w:val="A05A3A74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2EC45A74"/>
    <w:multiLevelType w:val="hybridMultilevel"/>
    <w:tmpl w:val="C5F8592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33D0664B"/>
    <w:multiLevelType w:val="hybridMultilevel"/>
    <w:tmpl w:val="3D0C516A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36616A2E"/>
    <w:multiLevelType w:val="hybridMultilevel"/>
    <w:tmpl w:val="80D29C1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379F1B28"/>
    <w:multiLevelType w:val="hybridMultilevel"/>
    <w:tmpl w:val="10420750"/>
    <w:lvl w:ilvl="0" w:tplc="1CF8C46E">
      <w:start w:val="1"/>
      <w:numFmt w:val="bullet"/>
      <w:pStyle w:val="Standard-Aufz2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1" w:tplc="501C96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96E6D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4F7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4412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8FC7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F6ED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6046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93058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657018"/>
    <w:multiLevelType w:val="hybridMultilevel"/>
    <w:tmpl w:val="4EC08DC0"/>
    <w:lvl w:ilvl="0" w:tplc="BCDA9288">
      <w:start w:val="1"/>
      <w:numFmt w:val="bullet"/>
      <w:lvlText w:val=""/>
      <w:lvlJc w:val="left"/>
      <w:pPr>
        <w:tabs>
          <w:tab w:val="num" w:pos="1004"/>
        </w:tabs>
        <w:ind w:left="1004" w:hanging="3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4">
    <w:nsid w:val="44681524"/>
    <w:multiLevelType w:val="hybridMultilevel"/>
    <w:tmpl w:val="66A2E3F8"/>
    <w:lvl w:ilvl="0" w:tplc="0407000F">
      <w:start w:val="1"/>
      <w:numFmt w:val="decimal"/>
      <w:lvlText w:val="%1."/>
      <w:lvlJc w:val="left"/>
      <w:pPr>
        <w:ind w:left="1063" w:hanging="360"/>
      </w:pPr>
    </w:lvl>
    <w:lvl w:ilvl="1" w:tplc="04070019" w:tentative="1">
      <w:start w:val="1"/>
      <w:numFmt w:val="lowerLetter"/>
      <w:lvlText w:val="%2."/>
      <w:lvlJc w:val="left"/>
      <w:pPr>
        <w:ind w:left="1783" w:hanging="360"/>
      </w:pPr>
    </w:lvl>
    <w:lvl w:ilvl="2" w:tplc="0407001B" w:tentative="1">
      <w:start w:val="1"/>
      <w:numFmt w:val="lowerRoman"/>
      <w:lvlText w:val="%3."/>
      <w:lvlJc w:val="right"/>
      <w:pPr>
        <w:ind w:left="2503" w:hanging="180"/>
      </w:pPr>
    </w:lvl>
    <w:lvl w:ilvl="3" w:tplc="0407000F" w:tentative="1">
      <w:start w:val="1"/>
      <w:numFmt w:val="decimal"/>
      <w:lvlText w:val="%4."/>
      <w:lvlJc w:val="left"/>
      <w:pPr>
        <w:ind w:left="3223" w:hanging="360"/>
      </w:pPr>
    </w:lvl>
    <w:lvl w:ilvl="4" w:tplc="04070019" w:tentative="1">
      <w:start w:val="1"/>
      <w:numFmt w:val="lowerLetter"/>
      <w:lvlText w:val="%5."/>
      <w:lvlJc w:val="left"/>
      <w:pPr>
        <w:ind w:left="3943" w:hanging="360"/>
      </w:pPr>
    </w:lvl>
    <w:lvl w:ilvl="5" w:tplc="0407001B" w:tentative="1">
      <w:start w:val="1"/>
      <w:numFmt w:val="lowerRoman"/>
      <w:lvlText w:val="%6."/>
      <w:lvlJc w:val="right"/>
      <w:pPr>
        <w:ind w:left="4663" w:hanging="180"/>
      </w:pPr>
    </w:lvl>
    <w:lvl w:ilvl="6" w:tplc="0407000F" w:tentative="1">
      <w:start w:val="1"/>
      <w:numFmt w:val="decimal"/>
      <w:lvlText w:val="%7."/>
      <w:lvlJc w:val="left"/>
      <w:pPr>
        <w:ind w:left="5383" w:hanging="360"/>
      </w:pPr>
    </w:lvl>
    <w:lvl w:ilvl="7" w:tplc="04070019" w:tentative="1">
      <w:start w:val="1"/>
      <w:numFmt w:val="lowerLetter"/>
      <w:lvlText w:val="%8."/>
      <w:lvlJc w:val="left"/>
      <w:pPr>
        <w:ind w:left="6103" w:hanging="360"/>
      </w:pPr>
    </w:lvl>
    <w:lvl w:ilvl="8" w:tplc="0407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25">
    <w:nsid w:val="4ED80532"/>
    <w:multiLevelType w:val="hybridMultilevel"/>
    <w:tmpl w:val="137E1EE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52205EDE"/>
    <w:multiLevelType w:val="multilevel"/>
    <w:tmpl w:val="465CCB10"/>
    <w:lvl w:ilvl="0">
      <w:start w:val="1"/>
      <w:numFmt w:val="upperRoman"/>
      <w:lvlText w:val="Artikel %1."/>
      <w:lvlJc w:val="left"/>
      <w:pPr>
        <w:tabs>
          <w:tab w:val="num" w:pos="50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68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2088"/>
        </w:tabs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tabs>
          <w:tab w:val="num" w:pos="2016"/>
        </w:tabs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tabs>
          <w:tab w:val="num" w:pos="2160"/>
        </w:tabs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tabs>
          <w:tab w:val="num" w:pos="2088"/>
        </w:tabs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>
    <w:nsid w:val="5B8B3DFC"/>
    <w:multiLevelType w:val="hybridMultilevel"/>
    <w:tmpl w:val="3F1CAADC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>
    <w:nsid w:val="5D9F652C"/>
    <w:multiLevelType w:val="hybridMultilevel"/>
    <w:tmpl w:val="41BEAB7C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657D29AA"/>
    <w:multiLevelType w:val="hybridMultilevel"/>
    <w:tmpl w:val="32A09DC4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>
    <w:nsid w:val="679337AC"/>
    <w:multiLevelType w:val="hybridMultilevel"/>
    <w:tmpl w:val="FA3C597A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78D306C0"/>
    <w:multiLevelType w:val="hybridMultilevel"/>
    <w:tmpl w:val="3C18BA54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E13730F"/>
    <w:multiLevelType w:val="hybridMultilevel"/>
    <w:tmpl w:val="AC62D802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26"/>
  </w:num>
  <w:num w:numId="13">
    <w:abstractNumId w:val="15"/>
  </w:num>
  <w:num w:numId="14">
    <w:abstractNumId w:val="13"/>
  </w:num>
  <w:num w:numId="15">
    <w:abstractNumId w:val="28"/>
  </w:num>
  <w:num w:numId="16">
    <w:abstractNumId w:val="32"/>
  </w:num>
  <w:num w:numId="17">
    <w:abstractNumId w:val="21"/>
  </w:num>
  <w:num w:numId="18">
    <w:abstractNumId w:val="25"/>
  </w:num>
  <w:num w:numId="19">
    <w:abstractNumId w:val="10"/>
  </w:num>
  <w:num w:numId="20">
    <w:abstractNumId w:val="27"/>
  </w:num>
  <w:num w:numId="21">
    <w:abstractNumId w:val="30"/>
  </w:num>
  <w:num w:numId="22">
    <w:abstractNumId w:val="31"/>
  </w:num>
  <w:num w:numId="23">
    <w:abstractNumId w:val="18"/>
  </w:num>
  <w:num w:numId="24">
    <w:abstractNumId w:val="20"/>
  </w:num>
  <w:num w:numId="25">
    <w:abstractNumId w:val="11"/>
  </w:num>
  <w:num w:numId="26">
    <w:abstractNumId w:val="12"/>
  </w:num>
  <w:num w:numId="27">
    <w:abstractNumId w:val="16"/>
  </w:num>
  <w:num w:numId="28">
    <w:abstractNumId w:val="14"/>
  </w:num>
  <w:num w:numId="29">
    <w:abstractNumId w:val="29"/>
  </w:num>
  <w:num w:numId="30">
    <w:abstractNumId w:val="24"/>
  </w:num>
  <w:num w:numId="31">
    <w:abstractNumId w:val="19"/>
  </w:num>
  <w:num w:numId="32">
    <w:abstractNumId w:val="17"/>
  </w:num>
  <w:num w:numId="33">
    <w:abstractNumId w:val="2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activeWritingStyle w:appName="MSWord" w:lang="de-DE" w:vendorID="9" w:dllVersion="512" w:checkStyle="1"/>
  <w:activeWritingStyle w:appName="MSWord" w:lang="en-GB" w:vendorID="8" w:dllVersion="513" w:checkStyle="1"/>
  <w:activeWritingStyle w:appName="MSWord" w:lang="en-US" w:vendorID="8" w:dllVersion="513" w:checkStyle="1"/>
  <w:proofState w:spelling="clean"/>
  <w:attachedTemplate r:id="rId1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AA4A53"/>
    <w:rsid w:val="00002CF5"/>
    <w:rsid w:val="00010BA8"/>
    <w:rsid w:val="00011963"/>
    <w:rsid w:val="00011F90"/>
    <w:rsid w:val="00021402"/>
    <w:rsid w:val="0002152F"/>
    <w:rsid w:val="00021A0F"/>
    <w:rsid w:val="00021F9F"/>
    <w:rsid w:val="000272F2"/>
    <w:rsid w:val="00030AEE"/>
    <w:rsid w:val="00034DC9"/>
    <w:rsid w:val="00034F4A"/>
    <w:rsid w:val="00037182"/>
    <w:rsid w:val="000376F6"/>
    <w:rsid w:val="00040512"/>
    <w:rsid w:val="0004123C"/>
    <w:rsid w:val="00041771"/>
    <w:rsid w:val="000533E7"/>
    <w:rsid w:val="0006013E"/>
    <w:rsid w:val="00062595"/>
    <w:rsid w:val="000633D3"/>
    <w:rsid w:val="000673EF"/>
    <w:rsid w:val="00071C2F"/>
    <w:rsid w:val="000741A6"/>
    <w:rsid w:val="00080B75"/>
    <w:rsid w:val="0008147D"/>
    <w:rsid w:val="00082C1F"/>
    <w:rsid w:val="000839E2"/>
    <w:rsid w:val="00094355"/>
    <w:rsid w:val="00095EBE"/>
    <w:rsid w:val="000977A5"/>
    <w:rsid w:val="000A02BE"/>
    <w:rsid w:val="000A1557"/>
    <w:rsid w:val="000A32CC"/>
    <w:rsid w:val="000A3F4B"/>
    <w:rsid w:val="000A7E8B"/>
    <w:rsid w:val="000B12A8"/>
    <w:rsid w:val="000B22BD"/>
    <w:rsid w:val="000B3F39"/>
    <w:rsid w:val="000B7020"/>
    <w:rsid w:val="000B708B"/>
    <w:rsid w:val="000C0CBD"/>
    <w:rsid w:val="000C25B3"/>
    <w:rsid w:val="000C5921"/>
    <w:rsid w:val="000C65E9"/>
    <w:rsid w:val="000C69C0"/>
    <w:rsid w:val="000D6874"/>
    <w:rsid w:val="000E2067"/>
    <w:rsid w:val="000E21AA"/>
    <w:rsid w:val="000E5AF9"/>
    <w:rsid w:val="000F1208"/>
    <w:rsid w:val="000F4F85"/>
    <w:rsid w:val="000F6622"/>
    <w:rsid w:val="000F6F4E"/>
    <w:rsid w:val="00100CB5"/>
    <w:rsid w:val="001037FC"/>
    <w:rsid w:val="001047A4"/>
    <w:rsid w:val="00106CA8"/>
    <w:rsid w:val="001104BA"/>
    <w:rsid w:val="001118E6"/>
    <w:rsid w:val="00114582"/>
    <w:rsid w:val="00116454"/>
    <w:rsid w:val="00117A45"/>
    <w:rsid w:val="001228C4"/>
    <w:rsid w:val="00122AC0"/>
    <w:rsid w:val="0012759B"/>
    <w:rsid w:val="00127AE4"/>
    <w:rsid w:val="00130338"/>
    <w:rsid w:val="00130EDD"/>
    <w:rsid w:val="001310B2"/>
    <w:rsid w:val="00132322"/>
    <w:rsid w:val="00132B85"/>
    <w:rsid w:val="00133938"/>
    <w:rsid w:val="00133D32"/>
    <w:rsid w:val="0013568B"/>
    <w:rsid w:val="00136B63"/>
    <w:rsid w:val="00137E80"/>
    <w:rsid w:val="00142881"/>
    <w:rsid w:val="00143B45"/>
    <w:rsid w:val="0014537F"/>
    <w:rsid w:val="00151093"/>
    <w:rsid w:val="00155675"/>
    <w:rsid w:val="001567B4"/>
    <w:rsid w:val="00160747"/>
    <w:rsid w:val="00160C8B"/>
    <w:rsid w:val="00164649"/>
    <w:rsid w:val="00165D97"/>
    <w:rsid w:val="0017399A"/>
    <w:rsid w:val="001749FD"/>
    <w:rsid w:val="00182757"/>
    <w:rsid w:val="00184728"/>
    <w:rsid w:val="00186086"/>
    <w:rsid w:val="00187C33"/>
    <w:rsid w:val="001A05F0"/>
    <w:rsid w:val="001A486B"/>
    <w:rsid w:val="001B29D2"/>
    <w:rsid w:val="001B3E7A"/>
    <w:rsid w:val="001B6625"/>
    <w:rsid w:val="001C2418"/>
    <w:rsid w:val="001C34A0"/>
    <w:rsid w:val="001C400E"/>
    <w:rsid w:val="001D091D"/>
    <w:rsid w:val="001D5FED"/>
    <w:rsid w:val="001D7054"/>
    <w:rsid w:val="001D72CE"/>
    <w:rsid w:val="001D7D4C"/>
    <w:rsid w:val="001E2426"/>
    <w:rsid w:val="001E2F5A"/>
    <w:rsid w:val="001E4737"/>
    <w:rsid w:val="001F4C71"/>
    <w:rsid w:val="001F540E"/>
    <w:rsid w:val="001F5ABA"/>
    <w:rsid w:val="002008EB"/>
    <w:rsid w:val="002026F9"/>
    <w:rsid w:val="00206238"/>
    <w:rsid w:val="00211802"/>
    <w:rsid w:val="00213212"/>
    <w:rsid w:val="00213F22"/>
    <w:rsid w:val="002152BE"/>
    <w:rsid w:val="002155CE"/>
    <w:rsid w:val="00221A82"/>
    <w:rsid w:val="002220BD"/>
    <w:rsid w:val="00224304"/>
    <w:rsid w:val="00224A78"/>
    <w:rsid w:val="002268D2"/>
    <w:rsid w:val="00227982"/>
    <w:rsid w:val="00230121"/>
    <w:rsid w:val="002306B2"/>
    <w:rsid w:val="00231F02"/>
    <w:rsid w:val="0023206A"/>
    <w:rsid w:val="00234601"/>
    <w:rsid w:val="00236EB3"/>
    <w:rsid w:val="00237D52"/>
    <w:rsid w:val="00241D0C"/>
    <w:rsid w:val="00243D80"/>
    <w:rsid w:val="00245223"/>
    <w:rsid w:val="00246C63"/>
    <w:rsid w:val="002562B4"/>
    <w:rsid w:val="002616D1"/>
    <w:rsid w:val="0026406D"/>
    <w:rsid w:val="00266E85"/>
    <w:rsid w:val="00270317"/>
    <w:rsid w:val="002851D8"/>
    <w:rsid w:val="002860C3"/>
    <w:rsid w:val="00287691"/>
    <w:rsid w:val="002900B2"/>
    <w:rsid w:val="00291878"/>
    <w:rsid w:val="002A02FD"/>
    <w:rsid w:val="002A4E99"/>
    <w:rsid w:val="002A5F2E"/>
    <w:rsid w:val="002B0A5D"/>
    <w:rsid w:val="002B187A"/>
    <w:rsid w:val="002B20C1"/>
    <w:rsid w:val="002B3185"/>
    <w:rsid w:val="002B402E"/>
    <w:rsid w:val="002B53B7"/>
    <w:rsid w:val="002C0AD0"/>
    <w:rsid w:val="002C5827"/>
    <w:rsid w:val="002C6AA1"/>
    <w:rsid w:val="002D0F93"/>
    <w:rsid w:val="002D2871"/>
    <w:rsid w:val="002D29C6"/>
    <w:rsid w:val="002D3509"/>
    <w:rsid w:val="002D4865"/>
    <w:rsid w:val="002D6A5F"/>
    <w:rsid w:val="002D6B0E"/>
    <w:rsid w:val="002D7344"/>
    <w:rsid w:val="002D7771"/>
    <w:rsid w:val="002E2904"/>
    <w:rsid w:val="002E6E0B"/>
    <w:rsid w:val="002E70FD"/>
    <w:rsid w:val="002E76B2"/>
    <w:rsid w:val="002E7FCC"/>
    <w:rsid w:val="002F0BCA"/>
    <w:rsid w:val="002F3748"/>
    <w:rsid w:val="002F4656"/>
    <w:rsid w:val="00300A6C"/>
    <w:rsid w:val="00304D32"/>
    <w:rsid w:val="003103F2"/>
    <w:rsid w:val="0031145D"/>
    <w:rsid w:val="00311B48"/>
    <w:rsid w:val="00315942"/>
    <w:rsid w:val="00317B8F"/>
    <w:rsid w:val="0032015F"/>
    <w:rsid w:val="00322486"/>
    <w:rsid w:val="00322C2F"/>
    <w:rsid w:val="003231C2"/>
    <w:rsid w:val="00325F3C"/>
    <w:rsid w:val="003339CC"/>
    <w:rsid w:val="003415CC"/>
    <w:rsid w:val="00341C2A"/>
    <w:rsid w:val="00342DFF"/>
    <w:rsid w:val="003437E6"/>
    <w:rsid w:val="0034557F"/>
    <w:rsid w:val="003458BD"/>
    <w:rsid w:val="00350120"/>
    <w:rsid w:val="00362459"/>
    <w:rsid w:val="003632FD"/>
    <w:rsid w:val="00364A41"/>
    <w:rsid w:val="00365C29"/>
    <w:rsid w:val="00372D93"/>
    <w:rsid w:val="00373655"/>
    <w:rsid w:val="00376B40"/>
    <w:rsid w:val="003776E9"/>
    <w:rsid w:val="00385ED2"/>
    <w:rsid w:val="00387E9C"/>
    <w:rsid w:val="00390383"/>
    <w:rsid w:val="00390E28"/>
    <w:rsid w:val="00391011"/>
    <w:rsid w:val="003943CF"/>
    <w:rsid w:val="00395284"/>
    <w:rsid w:val="00395F95"/>
    <w:rsid w:val="003970D0"/>
    <w:rsid w:val="00397B4E"/>
    <w:rsid w:val="003A3500"/>
    <w:rsid w:val="003A61C3"/>
    <w:rsid w:val="003A7468"/>
    <w:rsid w:val="003A7D35"/>
    <w:rsid w:val="003B1CA0"/>
    <w:rsid w:val="003B4250"/>
    <w:rsid w:val="003B5C76"/>
    <w:rsid w:val="003C29D8"/>
    <w:rsid w:val="003C53F1"/>
    <w:rsid w:val="003C62FC"/>
    <w:rsid w:val="003C7489"/>
    <w:rsid w:val="003D08F4"/>
    <w:rsid w:val="003E0CE9"/>
    <w:rsid w:val="003E1D68"/>
    <w:rsid w:val="003E2C1A"/>
    <w:rsid w:val="003F0165"/>
    <w:rsid w:val="003F17E5"/>
    <w:rsid w:val="003F2D62"/>
    <w:rsid w:val="0040407D"/>
    <w:rsid w:val="00406A7C"/>
    <w:rsid w:val="00406D9E"/>
    <w:rsid w:val="004079DD"/>
    <w:rsid w:val="00407DB5"/>
    <w:rsid w:val="0041705D"/>
    <w:rsid w:val="004212D6"/>
    <w:rsid w:val="00421CAE"/>
    <w:rsid w:val="0042505C"/>
    <w:rsid w:val="00435DCA"/>
    <w:rsid w:val="00435E91"/>
    <w:rsid w:val="0044210D"/>
    <w:rsid w:val="004441C3"/>
    <w:rsid w:val="0044504A"/>
    <w:rsid w:val="0044724A"/>
    <w:rsid w:val="00447AD1"/>
    <w:rsid w:val="00447CE0"/>
    <w:rsid w:val="00447F4E"/>
    <w:rsid w:val="00453351"/>
    <w:rsid w:val="00454752"/>
    <w:rsid w:val="00457C2B"/>
    <w:rsid w:val="00473411"/>
    <w:rsid w:val="00473EC0"/>
    <w:rsid w:val="00474BFD"/>
    <w:rsid w:val="00484993"/>
    <w:rsid w:val="00493C8D"/>
    <w:rsid w:val="0049501D"/>
    <w:rsid w:val="00496745"/>
    <w:rsid w:val="004A2009"/>
    <w:rsid w:val="004A211D"/>
    <w:rsid w:val="004A4BDA"/>
    <w:rsid w:val="004B63EF"/>
    <w:rsid w:val="004C1E19"/>
    <w:rsid w:val="004C2D02"/>
    <w:rsid w:val="004C3BA8"/>
    <w:rsid w:val="004C501D"/>
    <w:rsid w:val="004D1CBF"/>
    <w:rsid w:val="004D4718"/>
    <w:rsid w:val="004D5B44"/>
    <w:rsid w:val="004D7EB3"/>
    <w:rsid w:val="004E0686"/>
    <w:rsid w:val="004E240B"/>
    <w:rsid w:val="004E37D0"/>
    <w:rsid w:val="004E40DD"/>
    <w:rsid w:val="004E7F7B"/>
    <w:rsid w:val="004F3687"/>
    <w:rsid w:val="004F5AD0"/>
    <w:rsid w:val="004F700E"/>
    <w:rsid w:val="00501113"/>
    <w:rsid w:val="0050229D"/>
    <w:rsid w:val="0051094D"/>
    <w:rsid w:val="00512148"/>
    <w:rsid w:val="00517646"/>
    <w:rsid w:val="00522A66"/>
    <w:rsid w:val="005231AB"/>
    <w:rsid w:val="00525EE9"/>
    <w:rsid w:val="005268D2"/>
    <w:rsid w:val="00531621"/>
    <w:rsid w:val="0053200A"/>
    <w:rsid w:val="005349BF"/>
    <w:rsid w:val="00541CCD"/>
    <w:rsid w:val="005434C8"/>
    <w:rsid w:val="0054553E"/>
    <w:rsid w:val="00545BF5"/>
    <w:rsid w:val="005471A3"/>
    <w:rsid w:val="005507A3"/>
    <w:rsid w:val="00553778"/>
    <w:rsid w:val="0055380D"/>
    <w:rsid w:val="00556235"/>
    <w:rsid w:val="00560CBC"/>
    <w:rsid w:val="00560EA2"/>
    <w:rsid w:val="00562E96"/>
    <w:rsid w:val="00575322"/>
    <w:rsid w:val="005774C1"/>
    <w:rsid w:val="00577540"/>
    <w:rsid w:val="00585665"/>
    <w:rsid w:val="00593D7B"/>
    <w:rsid w:val="005958F2"/>
    <w:rsid w:val="005A073F"/>
    <w:rsid w:val="005A1B76"/>
    <w:rsid w:val="005A271D"/>
    <w:rsid w:val="005A3585"/>
    <w:rsid w:val="005A39E4"/>
    <w:rsid w:val="005A4EDA"/>
    <w:rsid w:val="005A5732"/>
    <w:rsid w:val="005A5B06"/>
    <w:rsid w:val="005B0386"/>
    <w:rsid w:val="005B2560"/>
    <w:rsid w:val="005B36DE"/>
    <w:rsid w:val="005B3EA6"/>
    <w:rsid w:val="005C1B2D"/>
    <w:rsid w:val="005C75B6"/>
    <w:rsid w:val="005D22A5"/>
    <w:rsid w:val="005D232F"/>
    <w:rsid w:val="005D536F"/>
    <w:rsid w:val="005D74F1"/>
    <w:rsid w:val="005E3FDC"/>
    <w:rsid w:val="005E6C51"/>
    <w:rsid w:val="005F12AA"/>
    <w:rsid w:val="006011D5"/>
    <w:rsid w:val="00601AC3"/>
    <w:rsid w:val="006061F6"/>
    <w:rsid w:val="00606B70"/>
    <w:rsid w:val="00607F85"/>
    <w:rsid w:val="006107E6"/>
    <w:rsid w:val="00612D88"/>
    <w:rsid w:val="00620872"/>
    <w:rsid w:val="006215E3"/>
    <w:rsid w:val="00622253"/>
    <w:rsid w:val="006243B9"/>
    <w:rsid w:val="006267D2"/>
    <w:rsid w:val="00626F17"/>
    <w:rsid w:val="0063023E"/>
    <w:rsid w:val="006314F2"/>
    <w:rsid w:val="00631C29"/>
    <w:rsid w:val="0063541D"/>
    <w:rsid w:val="00636831"/>
    <w:rsid w:val="00641695"/>
    <w:rsid w:val="0064453C"/>
    <w:rsid w:val="0064736C"/>
    <w:rsid w:val="00650487"/>
    <w:rsid w:val="006509B4"/>
    <w:rsid w:val="00652896"/>
    <w:rsid w:val="00654BDE"/>
    <w:rsid w:val="006604E9"/>
    <w:rsid w:val="00660AD4"/>
    <w:rsid w:val="00660B36"/>
    <w:rsid w:val="00666667"/>
    <w:rsid w:val="006676DC"/>
    <w:rsid w:val="00667EA8"/>
    <w:rsid w:val="00672859"/>
    <w:rsid w:val="006750D9"/>
    <w:rsid w:val="0067602A"/>
    <w:rsid w:val="00677BC2"/>
    <w:rsid w:val="0068024E"/>
    <w:rsid w:val="00680B5F"/>
    <w:rsid w:val="00681212"/>
    <w:rsid w:val="00687A58"/>
    <w:rsid w:val="006928AB"/>
    <w:rsid w:val="006937B2"/>
    <w:rsid w:val="00696630"/>
    <w:rsid w:val="00697A24"/>
    <w:rsid w:val="006A09A2"/>
    <w:rsid w:val="006A193D"/>
    <w:rsid w:val="006A2894"/>
    <w:rsid w:val="006B0AA6"/>
    <w:rsid w:val="006B1572"/>
    <w:rsid w:val="006B1C95"/>
    <w:rsid w:val="006B1CE3"/>
    <w:rsid w:val="006B5636"/>
    <w:rsid w:val="006B64BB"/>
    <w:rsid w:val="006B64DB"/>
    <w:rsid w:val="006B756C"/>
    <w:rsid w:val="006B797F"/>
    <w:rsid w:val="006C1A1C"/>
    <w:rsid w:val="006C2117"/>
    <w:rsid w:val="006C330A"/>
    <w:rsid w:val="006C7D3C"/>
    <w:rsid w:val="006D33A8"/>
    <w:rsid w:val="006D481C"/>
    <w:rsid w:val="006D7936"/>
    <w:rsid w:val="006E631A"/>
    <w:rsid w:val="006E78CE"/>
    <w:rsid w:val="006E7BDE"/>
    <w:rsid w:val="006F11C9"/>
    <w:rsid w:val="006F47C3"/>
    <w:rsid w:val="00710970"/>
    <w:rsid w:val="00717520"/>
    <w:rsid w:val="00717524"/>
    <w:rsid w:val="00721959"/>
    <w:rsid w:val="0072202B"/>
    <w:rsid w:val="007232AF"/>
    <w:rsid w:val="00724C2E"/>
    <w:rsid w:val="00725D4C"/>
    <w:rsid w:val="00726E17"/>
    <w:rsid w:val="00727957"/>
    <w:rsid w:val="0073061F"/>
    <w:rsid w:val="00730967"/>
    <w:rsid w:val="00734AC8"/>
    <w:rsid w:val="00740A45"/>
    <w:rsid w:val="00741108"/>
    <w:rsid w:val="00744EBE"/>
    <w:rsid w:val="0075041C"/>
    <w:rsid w:val="00753777"/>
    <w:rsid w:val="007543DB"/>
    <w:rsid w:val="007622B3"/>
    <w:rsid w:val="007647D9"/>
    <w:rsid w:val="00765D18"/>
    <w:rsid w:val="00766C94"/>
    <w:rsid w:val="007702FD"/>
    <w:rsid w:val="00770B09"/>
    <w:rsid w:val="00775559"/>
    <w:rsid w:val="0077623A"/>
    <w:rsid w:val="00780D91"/>
    <w:rsid w:val="007817AD"/>
    <w:rsid w:val="00783AA4"/>
    <w:rsid w:val="0078427E"/>
    <w:rsid w:val="007917C3"/>
    <w:rsid w:val="00791B33"/>
    <w:rsid w:val="00793BF9"/>
    <w:rsid w:val="007956F4"/>
    <w:rsid w:val="007A23F5"/>
    <w:rsid w:val="007A322E"/>
    <w:rsid w:val="007A478F"/>
    <w:rsid w:val="007A50F9"/>
    <w:rsid w:val="007A5C7A"/>
    <w:rsid w:val="007B36D7"/>
    <w:rsid w:val="007C0E66"/>
    <w:rsid w:val="007C1362"/>
    <w:rsid w:val="007C1D66"/>
    <w:rsid w:val="007C372F"/>
    <w:rsid w:val="007C414F"/>
    <w:rsid w:val="007D2997"/>
    <w:rsid w:val="007D2BAE"/>
    <w:rsid w:val="007D60C7"/>
    <w:rsid w:val="007D7E0A"/>
    <w:rsid w:val="007E30D0"/>
    <w:rsid w:val="007E3AA5"/>
    <w:rsid w:val="007E6983"/>
    <w:rsid w:val="007F1882"/>
    <w:rsid w:val="007F1CF5"/>
    <w:rsid w:val="007F4068"/>
    <w:rsid w:val="00801EE3"/>
    <w:rsid w:val="00803E07"/>
    <w:rsid w:val="0081338F"/>
    <w:rsid w:val="008141D3"/>
    <w:rsid w:val="00815457"/>
    <w:rsid w:val="00816D77"/>
    <w:rsid w:val="008179FD"/>
    <w:rsid w:val="00820092"/>
    <w:rsid w:val="008237FE"/>
    <w:rsid w:val="008276F6"/>
    <w:rsid w:val="00827A35"/>
    <w:rsid w:val="00831B5D"/>
    <w:rsid w:val="00833459"/>
    <w:rsid w:val="008340A6"/>
    <w:rsid w:val="008362D2"/>
    <w:rsid w:val="00843A5C"/>
    <w:rsid w:val="008460BC"/>
    <w:rsid w:val="00850F49"/>
    <w:rsid w:val="00853E35"/>
    <w:rsid w:val="008542B1"/>
    <w:rsid w:val="00855BE2"/>
    <w:rsid w:val="008576F9"/>
    <w:rsid w:val="00863DF2"/>
    <w:rsid w:val="008650B7"/>
    <w:rsid w:val="008670DD"/>
    <w:rsid w:val="0087180C"/>
    <w:rsid w:val="00872B64"/>
    <w:rsid w:val="0087479A"/>
    <w:rsid w:val="008771FE"/>
    <w:rsid w:val="0088356D"/>
    <w:rsid w:val="008836DE"/>
    <w:rsid w:val="00883A15"/>
    <w:rsid w:val="0088423C"/>
    <w:rsid w:val="008854ED"/>
    <w:rsid w:val="008855A0"/>
    <w:rsid w:val="00885E52"/>
    <w:rsid w:val="00890176"/>
    <w:rsid w:val="0089123A"/>
    <w:rsid w:val="00891523"/>
    <w:rsid w:val="00894618"/>
    <w:rsid w:val="00895169"/>
    <w:rsid w:val="008A1702"/>
    <w:rsid w:val="008A6954"/>
    <w:rsid w:val="008A6B4F"/>
    <w:rsid w:val="008A7797"/>
    <w:rsid w:val="008B52A6"/>
    <w:rsid w:val="008B57AD"/>
    <w:rsid w:val="008B7AF8"/>
    <w:rsid w:val="008C213A"/>
    <w:rsid w:val="008C22B9"/>
    <w:rsid w:val="008C7330"/>
    <w:rsid w:val="008D11E1"/>
    <w:rsid w:val="008E0518"/>
    <w:rsid w:val="008E418D"/>
    <w:rsid w:val="008F03F8"/>
    <w:rsid w:val="008F2046"/>
    <w:rsid w:val="008F742F"/>
    <w:rsid w:val="00902180"/>
    <w:rsid w:val="0090590D"/>
    <w:rsid w:val="00907169"/>
    <w:rsid w:val="0091216D"/>
    <w:rsid w:val="009144AA"/>
    <w:rsid w:val="00914642"/>
    <w:rsid w:val="00914BFA"/>
    <w:rsid w:val="009156D6"/>
    <w:rsid w:val="00915A66"/>
    <w:rsid w:val="00922D2A"/>
    <w:rsid w:val="0092735E"/>
    <w:rsid w:val="00931798"/>
    <w:rsid w:val="00931BCB"/>
    <w:rsid w:val="0093636A"/>
    <w:rsid w:val="00937684"/>
    <w:rsid w:val="00942B36"/>
    <w:rsid w:val="009437FA"/>
    <w:rsid w:val="009514C3"/>
    <w:rsid w:val="009567B6"/>
    <w:rsid w:val="0096306F"/>
    <w:rsid w:val="00964340"/>
    <w:rsid w:val="009804C0"/>
    <w:rsid w:val="00981637"/>
    <w:rsid w:val="009856C4"/>
    <w:rsid w:val="00991E46"/>
    <w:rsid w:val="00992953"/>
    <w:rsid w:val="00993646"/>
    <w:rsid w:val="00995708"/>
    <w:rsid w:val="009963FA"/>
    <w:rsid w:val="00997F66"/>
    <w:rsid w:val="009A067D"/>
    <w:rsid w:val="009A0A36"/>
    <w:rsid w:val="009A4E95"/>
    <w:rsid w:val="009B256E"/>
    <w:rsid w:val="009B4968"/>
    <w:rsid w:val="009B79AC"/>
    <w:rsid w:val="009B7B46"/>
    <w:rsid w:val="009C0919"/>
    <w:rsid w:val="009C1477"/>
    <w:rsid w:val="009C4F24"/>
    <w:rsid w:val="009C6F58"/>
    <w:rsid w:val="009D1FEA"/>
    <w:rsid w:val="009D5F5F"/>
    <w:rsid w:val="009D7EFC"/>
    <w:rsid w:val="009E1908"/>
    <w:rsid w:val="009E1D6E"/>
    <w:rsid w:val="009E520C"/>
    <w:rsid w:val="009E7FF6"/>
    <w:rsid w:val="009F0E5B"/>
    <w:rsid w:val="009F2DD3"/>
    <w:rsid w:val="009F7730"/>
    <w:rsid w:val="00A01368"/>
    <w:rsid w:val="00A12749"/>
    <w:rsid w:val="00A1777A"/>
    <w:rsid w:val="00A200ED"/>
    <w:rsid w:val="00A214F9"/>
    <w:rsid w:val="00A21DFE"/>
    <w:rsid w:val="00A224DC"/>
    <w:rsid w:val="00A22FC7"/>
    <w:rsid w:val="00A247CE"/>
    <w:rsid w:val="00A24BD1"/>
    <w:rsid w:val="00A25EDC"/>
    <w:rsid w:val="00A278D1"/>
    <w:rsid w:val="00A278E1"/>
    <w:rsid w:val="00A27951"/>
    <w:rsid w:val="00A4098D"/>
    <w:rsid w:val="00A40AE5"/>
    <w:rsid w:val="00A4257C"/>
    <w:rsid w:val="00A43806"/>
    <w:rsid w:val="00A4411F"/>
    <w:rsid w:val="00A46078"/>
    <w:rsid w:val="00A5157A"/>
    <w:rsid w:val="00A54057"/>
    <w:rsid w:val="00A6231B"/>
    <w:rsid w:val="00A63813"/>
    <w:rsid w:val="00A77FF0"/>
    <w:rsid w:val="00A81741"/>
    <w:rsid w:val="00A81E8C"/>
    <w:rsid w:val="00A90145"/>
    <w:rsid w:val="00A92870"/>
    <w:rsid w:val="00A95DFC"/>
    <w:rsid w:val="00A96C70"/>
    <w:rsid w:val="00A96E1C"/>
    <w:rsid w:val="00AA4A53"/>
    <w:rsid w:val="00AA564A"/>
    <w:rsid w:val="00AA6084"/>
    <w:rsid w:val="00AA7817"/>
    <w:rsid w:val="00AB0655"/>
    <w:rsid w:val="00AB3CD6"/>
    <w:rsid w:val="00AB4711"/>
    <w:rsid w:val="00AB4C45"/>
    <w:rsid w:val="00AC256B"/>
    <w:rsid w:val="00AC6A22"/>
    <w:rsid w:val="00AD09F8"/>
    <w:rsid w:val="00AD4112"/>
    <w:rsid w:val="00AD684C"/>
    <w:rsid w:val="00AD6F36"/>
    <w:rsid w:val="00AE2054"/>
    <w:rsid w:val="00AE7FC4"/>
    <w:rsid w:val="00AF3409"/>
    <w:rsid w:val="00AF625E"/>
    <w:rsid w:val="00AF78FF"/>
    <w:rsid w:val="00B02235"/>
    <w:rsid w:val="00B077FA"/>
    <w:rsid w:val="00B10A0B"/>
    <w:rsid w:val="00B1249D"/>
    <w:rsid w:val="00B15E89"/>
    <w:rsid w:val="00B17855"/>
    <w:rsid w:val="00B21727"/>
    <w:rsid w:val="00B26D83"/>
    <w:rsid w:val="00B2703E"/>
    <w:rsid w:val="00B30902"/>
    <w:rsid w:val="00B3286E"/>
    <w:rsid w:val="00B33601"/>
    <w:rsid w:val="00B4210B"/>
    <w:rsid w:val="00B42C4E"/>
    <w:rsid w:val="00B5180F"/>
    <w:rsid w:val="00B51870"/>
    <w:rsid w:val="00B51AED"/>
    <w:rsid w:val="00B51F26"/>
    <w:rsid w:val="00B53107"/>
    <w:rsid w:val="00B609FD"/>
    <w:rsid w:val="00B61BEF"/>
    <w:rsid w:val="00B62666"/>
    <w:rsid w:val="00B65C3D"/>
    <w:rsid w:val="00B67AD7"/>
    <w:rsid w:val="00B701C5"/>
    <w:rsid w:val="00B732FA"/>
    <w:rsid w:val="00B7760F"/>
    <w:rsid w:val="00B80C6D"/>
    <w:rsid w:val="00B82E5D"/>
    <w:rsid w:val="00B83C83"/>
    <w:rsid w:val="00B8556D"/>
    <w:rsid w:val="00B87413"/>
    <w:rsid w:val="00B90B7A"/>
    <w:rsid w:val="00B9153D"/>
    <w:rsid w:val="00B919E7"/>
    <w:rsid w:val="00B92F82"/>
    <w:rsid w:val="00B94E18"/>
    <w:rsid w:val="00B94FFF"/>
    <w:rsid w:val="00BA2C6B"/>
    <w:rsid w:val="00BA46C0"/>
    <w:rsid w:val="00BA4715"/>
    <w:rsid w:val="00BB3033"/>
    <w:rsid w:val="00BB77B0"/>
    <w:rsid w:val="00BB788C"/>
    <w:rsid w:val="00BC0EB8"/>
    <w:rsid w:val="00BC0EE1"/>
    <w:rsid w:val="00BC1410"/>
    <w:rsid w:val="00BC5719"/>
    <w:rsid w:val="00BC5BE5"/>
    <w:rsid w:val="00BC645A"/>
    <w:rsid w:val="00BC760E"/>
    <w:rsid w:val="00BD08DA"/>
    <w:rsid w:val="00BD2BBD"/>
    <w:rsid w:val="00BD7F3D"/>
    <w:rsid w:val="00BE12B3"/>
    <w:rsid w:val="00BE18A8"/>
    <w:rsid w:val="00BE5C11"/>
    <w:rsid w:val="00BE7108"/>
    <w:rsid w:val="00BE713B"/>
    <w:rsid w:val="00BE7A16"/>
    <w:rsid w:val="00BF13E1"/>
    <w:rsid w:val="00BF25AD"/>
    <w:rsid w:val="00BF385C"/>
    <w:rsid w:val="00BF4C21"/>
    <w:rsid w:val="00BF56DB"/>
    <w:rsid w:val="00BF6F99"/>
    <w:rsid w:val="00C05A8E"/>
    <w:rsid w:val="00C071A3"/>
    <w:rsid w:val="00C14074"/>
    <w:rsid w:val="00C1513A"/>
    <w:rsid w:val="00C2527F"/>
    <w:rsid w:val="00C3080C"/>
    <w:rsid w:val="00C3635E"/>
    <w:rsid w:val="00C36444"/>
    <w:rsid w:val="00C366F2"/>
    <w:rsid w:val="00C37D7F"/>
    <w:rsid w:val="00C419EA"/>
    <w:rsid w:val="00C41D5B"/>
    <w:rsid w:val="00C42679"/>
    <w:rsid w:val="00C45316"/>
    <w:rsid w:val="00C45343"/>
    <w:rsid w:val="00C51441"/>
    <w:rsid w:val="00C51E58"/>
    <w:rsid w:val="00C53BA8"/>
    <w:rsid w:val="00C6346A"/>
    <w:rsid w:val="00C63FD3"/>
    <w:rsid w:val="00C6523A"/>
    <w:rsid w:val="00C676F6"/>
    <w:rsid w:val="00C734DA"/>
    <w:rsid w:val="00C749C2"/>
    <w:rsid w:val="00C7577A"/>
    <w:rsid w:val="00C854EC"/>
    <w:rsid w:val="00C85AC6"/>
    <w:rsid w:val="00C86BBA"/>
    <w:rsid w:val="00C96FB6"/>
    <w:rsid w:val="00C972F9"/>
    <w:rsid w:val="00CA24C0"/>
    <w:rsid w:val="00CA3836"/>
    <w:rsid w:val="00CA65CB"/>
    <w:rsid w:val="00CB1553"/>
    <w:rsid w:val="00CB201F"/>
    <w:rsid w:val="00CB6898"/>
    <w:rsid w:val="00CB68B5"/>
    <w:rsid w:val="00CB7E94"/>
    <w:rsid w:val="00CC230C"/>
    <w:rsid w:val="00CE0961"/>
    <w:rsid w:val="00CE198E"/>
    <w:rsid w:val="00CE45DF"/>
    <w:rsid w:val="00CE682A"/>
    <w:rsid w:val="00CE7A53"/>
    <w:rsid w:val="00CF09CD"/>
    <w:rsid w:val="00CF77A0"/>
    <w:rsid w:val="00D0085A"/>
    <w:rsid w:val="00D008AE"/>
    <w:rsid w:val="00D02492"/>
    <w:rsid w:val="00D033B9"/>
    <w:rsid w:val="00D03FE1"/>
    <w:rsid w:val="00D06150"/>
    <w:rsid w:val="00D11196"/>
    <w:rsid w:val="00D11921"/>
    <w:rsid w:val="00D14DEB"/>
    <w:rsid w:val="00D14F4A"/>
    <w:rsid w:val="00D15072"/>
    <w:rsid w:val="00D151A4"/>
    <w:rsid w:val="00D162DA"/>
    <w:rsid w:val="00D23330"/>
    <w:rsid w:val="00D250AB"/>
    <w:rsid w:val="00D30AD2"/>
    <w:rsid w:val="00D35D10"/>
    <w:rsid w:val="00D35E32"/>
    <w:rsid w:val="00D36803"/>
    <w:rsid w:val="00D36E23"/>
    <w:rsid w:val="00D37728"/>
    <w:rsid w:val="00D449BA"/>
    <w:rsid w:val="00D47899"/>
    <w:rsid w:val="00D479BD"/>
    <w:rsid w:val="00D50610"/>
    <w:rsid w:val="00D551F3"/>
    <w:rsid w:val="00D67115"/>
    <w:rsid w:val="00D7216E"/>
    <w:rsid w:val="00D7275A"/>
    <w:rsid w:val="00D73FDD"/>
    <w:rsid w:val="00D74766"/>
    <w:rsid w:val="00D76181"/>
    <w:rsid w:val="00D7620A"/>
    <w:rsid w:val="00D77A4E"/>
    <w:rsid w:val="00D819A2"/>
    <w:rsid w:val="00D82245"/>
    <w:rsid w:val="00D85D86"/>
    <w:rsid w:val="00D87287"/>
    <w:rsid w:val="00D9712C"/>
    <w:rsid w:val="00DA27D3"/>
    <w:rsid w:val="00DA31F5"/>
    <w:rsid w:val="00DA4F6A"/>
    <w:rsid w:val="00DB3C79"/>
    <w:rsid w:val="00DB422D"/>
    <w:rsid w:val="00DB4284"/>
    <w:rsid w:val="00DB5134"/>
    <w:rsid w:val="00DB6C96"/>
    <w:rsid w:val="00DC5B19"/>
    <w:rsid w:val="00DD236D"/>
    <w:rsid w:val="00DD2909"/>
    <w:rsid w:val="00DD3050"/>
    <w:rsid w:val="00DD5270"/>
    <w:rsid w:val="00DD5FF8"/>
    <w:rsid w:val="00DD62CB"/>
    <w:rsid w:val="00DD6CF7"/>
    <w:rsid w:val="00DE17A7"/>
    <w:rsid w:val="00DE19F1"/>
    <w:rsid w:val="00DE2470"/>
    <w:rsid w:val="00DE28A9"/>
    <w:rsid w:val="00DE2CDE"/>
    <w:rsid w:val="00DE451F"/>
    <w:rsid w:val="00DE5F90"/>
    <w:rsid w:val="00DF0004"/>
    <w:rsid w:val="00DF0CC9"/>
    <w:rsid w:val="00DF6395"/>
    <w:rsid w:val="00E006DA"/>
    <w:rsid w:val="00E04436"/>
    <w:rsid w:val="00E07056"/>
    <w:rsid w:val="00E114D2"/>
    <w:rsid w:val="00E1223E"/>
    <w:rsid w:val="00E146A0"/>
    <w:rsid w:val="00E1512F"/>
    <w:rsid w:val="00E174A4"/>
    <w:rsid w:val="00E20EAA"/>
    <w:rsid w:val="00E20EC2"/>
    <w:rsid w:val="00E21AA9"/>
    <w:rsid w:val="00E22A4E"/>
    <w:rsid w:val="00E2353D"/>
    <w:rsid w:val="00E2638B"/>
    <w:rsid w:val="00E273F4"/>
    <w:rsid w:val="00E30063"/>
    <w:rsid w:val="00E3299C"/>
    <w:rsid w:val="00E33280"/>
    <w:rsid w:val="00E3358F"/>
    <w:rsid w:val="00E33E3D"/>
    <w:rsid w:val="00E34971"/>
    <w:rsid w:val="00E35AB8"/>
    <w:rsid w:val="00E41F34"/>
    <w:rsid w:val="00E4388D"/>
    <w:rsid w:val="00E50E14"/>
    <w:rsid w:val="00E50E2E"/>
    <w:rsid w:val="00E56092"/>
    <w:rsid w:val="00E57269"/>
    <w:rsid w:val="00E60266"/>
    <w:rsid w:val="00E613E6"/>
    <w:rsid w:val="00E6303A"/>
    <w:rsid w:val="00E75430"/>
    <w:rsid w:val="00E800CE"/>
    <w:rsid w:val="00E82798"/>
    <w:rsid w:val="00E863B5"/>
    <w:rsid w:val="00E8744C"/>
    <w:rsid w:val="00E91955"/>
    <w:rsid w:val="00E95052"/>
    <w:rsid w:val="00EA40C3"/>
    <w:rsid w:val="00EA464B"/>
    <w:rsid w:val="00EA522E"/>
    <w:rsid w:val="00EB5617"/>
    <w:rsid w:val="00EC0A3C"/>
    <w:rsid w:val="00EC246B"/>
    <w:rsid w:val="00EC51E0"/>
    <w:rsid w:val="00EC6AB6"/>
    <w:rsid w:val="00ED33E3"/>
    <w:rsid w:val="00ED5419"/>
    <w:rsid w:val="00EE018F"/>
    <w:rsid w:val="00EE5C86"/>
    <w:rsid w:val="00F0182B"/>
    <w:rsid w:val="00F01AC8"/>
    <w:rsid w:val="00F036BB"/>
    <w:rsid w:val="00F05187"/>
    <w:rsid w:val="00F07928"/>
    <w:rsid w:val="00F11A98"/>
    <w:rsid w:val="00F11B42"/>
    <w:rsid w:val="00F1382E"/>
    <w:rsid w:val="00F143DD"/>
    <w:rsid w:val="00F14EEF"/>
    <w:rsid w:val="00F1649B"/>
    <w:rsid w:val="00F16CD9"/>
    <w:rsid w:val="00F209D7"/>
    <w:rsid w:val="00F20A02"/>
    <w:rsid w:val="00F210F9"/>
    <w:rsid w:val="00F21474"/>
    <w:rsid w:val="00F21D9A"/>
    <w:rsid w:val="00F22D7B"/>
    <w:rsid w:val="00F24B20"/>
    <w:rsid w:val="00F26812"/>
    <w:rsid w:val="00F26F16"/>
    <w:rsid w:val="00F30114"/>
    <w:rsid w:val="00F34292"/>
    <w:rsid w:val="00F34E7B"/>
    <w:rsid w:val="00F35EA0"/>
    <w:rsid w:val="00F41875"/>
    <w:rsid w:val="00F43E1B"/>
    <w:rsid w:val="00F44A89"/>
    <w:rsid w:val="00F538CB"/>
    <w:rsid w:val="00F5669C"/>
    <w:rsid w:val="00F62489"/>
    <w:rsid w:val="00F62519"/>
    <w:rsid w:val="00F64BCA"/>
    <w:rsid w:val="00F64EE4"/>
    <w:rsid w:val="00F65375"/>
    <w:rsid w:val="00F65BA3"/>
    <w:rsid w:val="00F73572"/>
    <w:rsid w:val="00F80076"/>
    <w:rsid w:val="00F81E54"/>
    <w:rsid w:val="00F83CF9"/>
    <w:rsid w:val="00F84BF6"/>
    <w:rsid w:val="00F96373"/>
    <w:rsid w:val="00F972B1"/>
    <w:rsid w:val="00FA2DA2"/>
    <w:rsid w:val="00FA5214"/>
    <w:rsid w:val="00FC6A7E"/>
    <w:rsid w:val="00FD0C53"/>
    <w:rsid w:val="00FD1266"/>
    <w:rsid w:val="00FD190E"/>
    <w:rsid w:val="00FD1C2D"/>
    <w:rsid w:val="00FD2F23"/>
    <w:rsid w:val="00FD44E7"/>
    <w:rsid w:val="00FD5836"/>
    <w:rsid w:val="00FD5D8E"/>
    <w:rsid w:val="00FE18CA"/>
    <w:rsid w:val="00FE338C"/>
    <w:rsid w:val="00FE6CA2"/>
    <w:rsid w:val="00FE79CB"/>
    <w:rsid w:val="00FF0CEB"/>
    <w:rsid w:val="00FF13EA"/>
    <w:rsid w:val="00FF4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caption" w:semiHidden="0" w:unhideWhenUsed="0" w:qFormat="1"/>
    <w:lsdException w:name="line number" w:uiPriority="99"/>
    <w:lsdException w:name="endnote reference" w:uiPriority="99"/>
    <w:lsdException w:name="Title" w:semiHidden="0" w:unhideWhenUsed="0" w:qFormat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HTML Acronym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77540"/>
    <w:pPr>
      <w:spacing w:before="80" w:after="80" w:line="300" w:lineRule="exact"/>
      <w:ind w:left="284"/>
      <w:jc w:val="both"/>
    </w:pPr>
    <w:rPr>
      <w:rFonts w:ascii="Book Antiqua" w:hAnsi="Book Antiqua"/>
      <w:spacing w:val="4"/>
      <w:sz w:val="22"/>
      <w:szCs w:val="22"/>
    </w:rPr>
  </w:style>
  <w:style w:type="paragraph" w:styleId="berschrift1">
    <w:name w:val="heading 1"/>
    <w:basedOn w:val="Standard"/>
    <w:next w:val="Standard"/>
    <w:qFormat/>
    <w:rsid w:val="00C071A3"/>
    <w:pPr>
      <w:keepNext/>
      <w:pBdr>
        <w:top w:val="single" w:sz="12" w:space="1" w:color="auto"/>
      </w:pBdr>
      <w:spacing w:before="600" w:after="0" w:line="240" w:lineRule="auto"/>
      <w:ind w:left="0"/>
      <w:outlineLvl w:val="0"/>
    </w:pPr>
    <w:rPr>
      <w:rFonts w:ascii="Verdana" w:hAnsi="Verdana"/>
      <w:kern w:val="28"/>
      <w:sz w:val="32"/>
      <w:szCs w:val="32"/>
    </w:rPr>
  </w:style>
  <w:style w:type="paragraph" w:styleId="berschrift2">
    <w:name w:val="heading 2"/>
    <w:basedOn w:val="Standard"/>
    <w:next w:val="Standard"/>
    <w:qFormat/>
    <w:rsid w:val="008F742F"/>
    <w:pPr>
      <w:keepNext/>
      <w:spacing w:before="480" w:after="120"/>
      <w:ind w:left="0"/>
      <w:outlineLvl w:val="1"/>
    </w:pPr>
    <w:rPr>
      <w:spacing w:val="14"/>
      <w:sz w:val="30"/>
      <w:szCs w:val="28"/>
    </w:rPr>
  </w:style>
  <w:style w:type="paragraph" w:styleId="berschrift3">
    <w:name w:val="heading 3"/>
    <w:basedOn w:val="berschrift2"/>
    <w:next w:val="Standard"/>
    <w:qFormat/>
    <w:rsid w:val="0012759B"/>
    <w:pPr>
      <w:spacing w:before="240" w:after="60"/>
      <w:ind w:left="284"/>
      <w:outlineLvl w:val="2"/>
    </w:pPr>
    <w:rPr>
      <w:spacing w:val="0"/>
      <w:sz w:val="26"/>
    </w:rPr>
  </w:style>
  <w:style w:type="paragraph" w:styleId="berschrift4">
    <w:name w:val="heading 4"/>
    <w:basedOn w:val="Standard"/>
    <w:next w:val="Standard"/>
    <w:qFormat/>
    <w:rsid w:val="00021A0F"/>
    <w:pPr>
      <w:keepNext/>
      <w:numPr>
        <w:ilvl w:val="3"/>
        <w:numId w:val="12"/>
      </w:numPr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021A0F"/>
    <w:pPr>
      <w:numPr>
        <w:ilvl w:val="4"/>
        <w:numId w:val="12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021A0F"/>
    <w:pPr>
      <w:numPr>
        <w:ilvl w:val="5"/>
        <w:numId w:val="12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021A0F"/>
    <w:pPr>
      <w:numPr>
        <w:ilvl w:val="6"/>
        <w:numId w:val="12"/>
      </w:numPr>
      <w:spacing w:before="240" w:after="60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rsid w:val="00021A0F"/>
    <w:pPr>
      <w:numPr>
        <w:ilvl w:val="7"/>
        <w:numId w:val="12"/>
      </w:numPr>
      <w:spacing w:before="240" w:after="60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rsid w:val="00021A0F"/>
    <w:pPr>
      <w:numPr>
        <w:ilvl w:val="8"/>
        <w:numId w:val="1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rsid w:val="00021A0F"/>
    <w:rPr>
      <w:lang w:val="en-US"/>
    </w:rPr>
  </w:style>
  <w:style w:type="paragraph" w:customStyle="1" w:styleId="Abstract">
    <w:name w:val="Abstract"/>
    <w:basedOn w:val="Standard"/>
    <w:rsid w:val="00021A0F"/>
    <w:pPr>
      <w:ind w:left="0"/>
    </w:pPr>
    <w:rPr>
      <w:rFonts w:ascii="Arial" w:hAnsi="Arial"/>
      <w:b/>
    </w:rPr>
  </w:style>
  <w:style w:type="paragraph" w:styleId="Kopfzeile">
    <w:name w:val="header"/>
    <w:basedOn w:val="Standard"/>
    <w:rsid w:val="00021A0F"/>
    <w:pPr>
      <w:tabs>
        <w:tab w:val="center" w:pos="4536"/>
        <w:tab w:val="right" w:pos="9072"/>
      </w:tabs>
      <w:spacing w:before="0" w:after="0" w:line="240" w:lineRule="auto"/>
      <w:ind w:left="0"/>
    </w:pPr>
    <w:rPr>
      <w:sz w:val="16"/>
    </w:rPr>
  </w:style>
  <w:style w:type="paragraph" w:styleId="Fuzeile">
    <w:name w:val="footer"/>
    <w:basedOn w:val="Standard"/>
    <w:rsid w:val="00021A0F"/>
    <w:pPr>
      <w:tabs>
        <w:tab w:val="center" w:pos="4536"/>
        <w:tab w:val="right" w:pos="9072"/>
      </w:tabs>
    </w:pPr>
  </w:style>
  <w:style w:type="paragraph" w:customStyle="1" w:styleId="StandardAufzhlung">
    <w:name w:val="StandardAufzählung"/>
    <w:basedOn w:val="Standard"/>
    <w:rsid w:val="00021A0F"/>
    <w:pPr>
      <w:numPr>
        <w:ilvl w:val="1"/>
        <w:numId w:val="13"/>
      </w:numPr>
    </w:pPr>
  </w:style>
  <w:style w:type="character" w:styleId="Seitenzahl">
    <w:name w:val="page number"/>
    <w:basedOn w:val="Absatz-Standardschriftart"/>
    <w:rsid w:val="00021A0F"/>
  </w:style>
  <w:style w:type="paragraph" w:styleId="Textkrper-Einzug2">
    <w:name w:val="Body Text Indent 2"/>
    <w:basedOn w:val="Standard"/>
    <w:rsid w:val="00021A0F"/>
    <w:rPr>
      <w:rFonts w:ascii="Century Gothic" w:hAnsi="Century Gothic"/>
      <w:sz w:val="18"/>
    </w:rPr>
  </w:style>
  <w:style w:type="paragraph" w:styleId="Verzeichnis1">
    <w:name w:val="toc 1"/>
    <w:basedOn w:val="Standard"/>
    <w:next w:val="Standard"/>
    <w:autoRedefine/>
    <w:semiHidden/>
    <w:rsid w:val="00021A0F"/>
    <w:pPr>
      <w:spacing w:before="120" w:after="120"/>
      <w:ind w:left="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semiHidden/>
    <w:rsid w:val="00021A0F"/>
    <w:pPr>
      <w:spacing w:before="0" w:after="0"/>
      <w:ind w:left="220"/>
      <w:jc w:val="left"/>
    </w:pPr>
    <w:rPr>
      <w:rFonts w:ascii="Times New Roman" w:hAnsi="Times New Roman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semiHidden/>
    <w:rsid w:val="00021A0F"/>
    <w:pPr>
      <w:spacing w:before="0" w:after="0"/>
      <w:ind w:left="440"/>
      <w:jc w:val="left"/>
    </w:pPr>
    <w:rPr>
      <w:rFonts w:ascii="Times New Roman" w:hAnsi="Times New Roman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021A0F"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021A0F"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021A0F"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021A0F"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021A0F"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021A0F"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customStyle="1" w:styleId="Code">
    <w:name w:val="Code"/>
    <w:basedOn w:val="Standard"/>
    <w:qFormat/>
    <w:rsid w:val="00A12749"/>
    <w:pPr>
      <w:shd w:val="clear" w:color="auto" w:fill="F2F2F2"/>
      <w:spacing w:before="0" w:after="0" w:line="240" w:lineRule="exact"/>
      <w:ind w:left="567"/>
      <w:jc w:val="left"/>
    </w:pPr>
    <w:rPr>
      <w:rFonts w:ascii="Courier New" w:hAnsi="Courier New"/>
      <w:b/>
      <w:sz w:val="18"/>
      <w:szCs w:val="18"/>
    </w:rPr>
  </w:style>
  <w:style w:type="paragraph" w:styleId="Aufzhlungszeichen">
    <w:name w:val="List Bullet"/>
    <w:basedOn w:val="Standard"/>
    <w:link w:val="AufzhlungszeichenZchn"/>
    <w:autoRedefine/>
    <w:rsid w:val="00021A0F"/>
    <w:pPr>
      <w:numPr>
        <w:numId w:val="1"/>
      </w:numPr>
    </w:pPr>
  </w:style>
  <w:style w:type="paragraph" w:styleId="Textkrper-Einzug3">
    <w:name w:val="Body Text Indent 3"/>
    <w:basedOn w:val="Standard"/>
    <w:rsid w:val="00021A0F"/>
    <w:rPr>
      <w:b/>
      <w:i/>
    </w:rPr>
  </w:style>
  <w:style w:type="character" w:styleId="Hyperlink">
    <w:name w:val="Hyperlink"/>
    <w:basedOn w:val="Absatz-Standardschriftart"/>
    <w:rsid w:val="00021A0F"/>
    <w:rPr>
      <w:color w:val="0000FF"/>
      <w:u w:val="single"/>
    </w:rPr>
  </w:style>
  <w:style w:type="paragraph" w:styleId="Titel">
    <w:name w:val="Title"/>
    <w:basedOn w:val="Standard"/>
    <w:qFormat/>
    <w:rsid w:val="00021A0F"/>
    <w:pPr>
      <w:spacing w:before="240" w:after="60" w:line="240" w:lineRule="auto"/>
      <w:jc w:val="center"/>
      <w:outlineLvl w:val="0"/>
    </w:pPr>
    <w:rPr>
      <w:rFonts w:ascii="Verdana" w:hAnsi="Verdana"/>
      <w:b/>
      <w:kern w:val="28"/>
      <w:sz w:val="56"/>
      <w:szCs w:val="40"/>
    </w:rPr>
  </w:style>
  <w:style w:type="paragraph" w:customStyle="1" w:styleId="Autor">
    <w:name w:val="Autor"/>
    <w:basedOn w:val="Abstract"/>
    <w:rsid w:val="00021A0F"/>
    <w:pPr>
      <w:spacing w:before="0" w:after="0"/>
      <w:jc w:val="center"/>
    </w:pPr>
    <w:rPr>
      <w:rFonts w:ascii="CG Times (W1)" w:hAnsi="CG Times (W1)"/>
      <w:b w:val="0"/>
      <w:i/>
    </w:rPr>
  </w:style>
  <w:style w:type="paragraph" w:customStyle="1" w:styleId="TitelX">
    <w:name w:val="TitelX"/>
    <w:basedOn w:val="Titel"/>
    <w:rsid w:val="00021A0F"/>
    <w:rPr>
      <w:sz w:val="48"/>
    </w:rPr>
  </w:style>
  <w:style w:type="paragraph" w:customStyle="1" w:styleId="StandardTabelle">
    <w:name w:val="StandardTabelle"/>
    <w:basedOn w:val="Standard"/>
    <w:rsid w:val="00021A0F"/>
    <w:pPr>
      <w:spacing w:before="40" w:after="40"/>
      <w:ind w:left="0"/>
    </w:pPr>
  </w:style>
  <w:style w:type="paragraph" w:styleId="Dokumentstruktur">
    <w:name w:val="Document Map"/>
    <w:basedOn w:val="Standard"/>
    <w:semiHidden/>
    <w:rsid w:val="00021A0F"/>
    <w:pPr>
      <w:shd w:val="clear" w:color="auto" w:fill="000080"/>
    </w:pPr>
    <w:rPr>
      <w:rFonts w:ascii="Tahoma" w:hAnsi="Tahoma"/>
    </w:rPr>
  </w:style>
  <w:style w:type="paragraph" w:customStyle="1" w:styleId="AAProblem">
    <w:name w:val="AAProblem"/>
    <w:basedOn w:val="Standard"/>
    <w:rsid w:val="00021A0F"/>
    <w:pPr>
      <w:spacing w:line="260" w:lineRule="exact"/>
      <w:ind w:left="568" w:right="284" w:hanging="284"/>
    </w:pPr>
    <w:rPr>
      <w:rFonts w:ascii="Arial" w:hAnsi="Arial"/>
      <w:sz w:val="20"/>
    </w:rPr>
  </w:style>
  <w:style w:type="paragraph" w:customStyle="1" w:styleId="AASolution">
    <w:name w:val="AASolution"/>
    <w:basedOn w:val="Standard"/>
    <w:rsid w:val="00021A0F"/>
    <w:pPr>
      <w:pBdr>
        <w:bottom w:val="single" w:sz="12" w:space="1" w:color="auto"/>
      </w:pBdr>
      <w:spacing w:before="0" w:after="320" w:line="260" w:lineRule="exact"/>
      <w:ind w:left="568" w:right="284" w:hanging="284"/>
    </w:pPr>
    <w:rPr>
      <w:rFonts w:ascii="Arial" w:hAnsi="Arial"/>
      <w:sz w:val="20"/>
    </w:rPr>
  </w:style>
  <w:style w:type="paragraph" w:customStyle="1" w:styleId="AAExample">
    <w:name w:val="AAExample"/>
    <w:basedOn w:val="Standard"/>
    <w:rsid w:val="00021A0F"/>
    <w:rPr>
      <w:i/>
    </w:rPr>
  </w:style>
  <w:style w:type="paragraph" w:customStyle="1" w:styleId="AAContext">
    <w:name w:val="AAContext"/>
    <w:basedOn w:val="Standard"/>
    <w:rsid w:val="00021A0F"/>
    <w:pPr>
      <w:spacing w:after="0"/>
    </w:pPr>
    <w:rPr>
      <w:rFonts w:ascii="Garamond" w:hAnsi="Garamond"/>
      <w:szCs w:val="24"/>
    </w:rPr>
  </w:style>
  <w:style w:type="paragraph" w:customStyle="1" w:styleId="AAForces">
    <w:name w:val="AAForces"/>
    <w:basedOn w:val="StandardAufzhlung"/>
    <w:rsid w:val="00021A0F"/>
  </w:style>
  <w:style w:type="paragraph" w:customStyle="1" w:styleId="AARelated">
    <w:name w:val="AARelated"/>
    <w:basedOn w:val="AAExample"/>
    <w:rsid w:val="00021A0F"/>
    <w:rPr>
      <w:i w:val="0"/>
    </w:rPr>
  </w:style>
  <w:style w:type="paragraph" w:customStyle="1" w:styleId="AAPAtterRef">
    <w:name w:val="AAPAtterRef"/>
    <w:basedOn w:val="AAExample"/>
    <w:rsid w:val="00021A0F"/>
    <w:rPr>
      <w:i w:val="0"/>
      <w:smallCaps/>
    </w:rPr>
  </w:style>
  <w:style w:type="paragraph" w:customStyle="1" w:styleId="AAConsequences">
    <w:name w:val="AAConsequences"/>
    <w:basedOn w:val="AASolution"/>
    <w:rsid w:val="00021A0F"/>
    <w:rPr>
      <w:i/>
    </w:rPr>
  </w:style>
  <w:style w:type="paragraph" w:customStyle="1" w:styleId="Version">
    <w:name w:val="Version"/>
    <w:basedOn w:val="Autor"/>
    <w:rsid w:val="00021A0F"/>
    <w:rPr>
      <w:rFonts w:ascii="Arial" w:hAnsi="Arial"/>
      <w:b/>
      <w:i w:val="0"/>
      <w:sz w:val="16"/>
    </w:rPr>
  </w:style>
  <w:style w:type="paragraph" w:customStyle="1" w:styleId="AAEinschub">
    <w:name w:val="AAEinschub"/>
    <w:basedOn w:val="AAProblem"/>
    <w:rsid w:val="00021A0F"/>
    <w:pPr>
      <w:spacing w:before="0" w:after="0" w:line="240" w:lineRule="auto"/>
      <w:jc w:val="center"/>
    </w:pPr>
    <w:rPr>
      <w:b/>
    </w:rPr>
  </w:style>
  <w:style w:type="character" w:styleId="BesuchterHyperlink">
    <w:name w:val="FollowedHyperlink"/>
    <w:basedOn w:val="Absatz-Standardschriftart"/>
    <w:rsid w:val="00021A0F"/>
    <w:rPr>
      <w:color w:val="800080"/>
      <w:u w:val="single"/>
    </w:rPr>
  </w:style>
  <w:style w:type="paragraph" w:styleId="Abbildungsverzeichnis">
    <w:name w:val="table of figures"/>
    <w:basedOn w:val="Standard"/>
    <w:next w:val="Standard"/>
    <w:semiHidden/>
    <w:rsid w:val="00021A0F"/>
    <w:pPr>
      <w:ind w:left="400" w:hanging="400"/>
    </w:pPr>
  </w:style>
  <w:style w:type="paragraph" w:styleId="Umschlagabsenderadresse">
    <w:name w:val="envelope return"/>
    <w:basedOn w:val="Standard"/>
    <w:rsid w:val="00021A0F"/>
    <w:rPr>
      <w:rFonts w:ascii="Arial" w:hAnsi="Arial"/>
    </w:rPr>
  </w:style>
  <w:style w:type="paragraph" w:styleId="Anrede">
    <w:name w:val="Salutation"/>
    <w:basedOn w:val="Standard"/>
    <w:next w:val="Standard"/>
    <w:rsid w:val="00021A0F"/>
  </w:style>
  <w:style w:type="paragraph" w:styleId="Aufzhlungszeichen2">
    <w:name w:val="List Bullet 2"/>
    <w:basedOn w:val="Standard"/>
    <w:autoRedefine/>
    <w:rsid w:val="00021A0F"/>
    <w:pPr>
      <w:numPr>
        <w:numId w:val="2"/>
      </w:numPr>
    </w:pPr>
  </w:style>
  <w:style w:type="paragraph" w:styleId="Aufzhlungszeichen3">
    <w:name w:val="List Bullet 3"/>
    <w:basedOn w:val="Standard"/>
    <w:autoRedefine/>
    <w:rsid w:val="00021A0F"/>
    <w:pPr>
      <w:numPr>
        <w:numId w:val="3"/>
      </w:numPr>
    </w:pPr>
  </w:style>
  <w:style w:type="paragraph" w:styleId="Aufzhlungszeichen4">
    <w:name w:val="List Bullet 4"/>
    <w:basedOn w:val="Standard"/>
    <w:autoRedefine/>
    <w:rsid w:val="00021A0F"/>
    <w:pPr>
      <w:numPr>
        <w:numId w:val="4"/>
      </w:numPr>
    </w:pPr>
  </w:style>
  <w:style w:type="paragraph" w:styleId="Aufzhlungszeichen5">
    <w:name w:val="List Bullet 5"/>
    <w:basedOn w:val="Standard"/>
    <w:autoRedefine/>
    <w:rsid w:val="00021A0F"/>
    <w:pPr>
      <w:numPr>
        <w:numId w:val="5"/>
      </w:numPr>
    </w:pPr>
  </w:style>
  <w:style w:type="paragraph" w:styleId="Beschriftung">
    <w:name w:val="caption"/>
    <w:basedOn w:val="Standard"/>
    <w:next w:val="Standard"/>
    <w:qFormat/>
    <w:rsid w:val="00021A0F"/>
    <w:pPr>
      <w:spacing w:before="120" w:after="120"/>
    </w:pPr>
    <w:rPr>
      <w:b/>
    </w:rPr>
  </w:style>
  <w:style w:type="paragraph" w:styleId="Blocktext">
    <w:name w:val="Block Text"/>
    <w:basedOn w:val="Standard"/>
    <w:rsid w:val="00021A0F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021A0F"/>
  </w:style>
  <w:style w:type="paragraph" w:styleId="Endnotentext">
    <w:name w:val="endnote text"/>
    <w:basedOn w:val="Standard"/>
    <w:semiHidden/>
    <w:rsid w:val="00021A0F"/>
  </w:style>
  <w:style w:type="paragraph" w:styleId="Fu-Endnotenberschrift">
    <w:name w:val="Note Heading"/>
    <w:basedOn w:val="Standard"/>
    <w:next w:val="Standard"/>
    <w:rsid w:val="00021A0F"/>
  </w:style>
  <w:style w:type="paragraph" w:styleId="Funotentext">
    <w:name w:val="footnote text"/>
    <w:basedOn w:val="Standard"/>
    <w:semiHidden/>
    <w:rsid w:val="00021A0F"/>
    <w:pPr>
      <w:spacing w:before="40" w:after="40" w:line="240" w:lineRule="exact"/>
    </w:pPr>
    <w:rPr>
      <w:sz w:val="20"/>
    </w:rPr>
  </w:style>
  <w:style w:type="paragraph" w:styleId="Gruformel">
    <w:name w:val="Closing"/>
    <w:basedOn w:val="Standard"/>
    <w:rsid w:val="00021A0F"/>
    <w:pPr>
      <w:ind w:left="4252"/>
    </w:pPr>
  </w:style>
  <w:style w:type="paragraph" w:styleId="Index1">
    <w:name w:val="index 1"/>
    <w:basedOn w:val="Standard"/>
    <w:next w:val="Standard"/>
    <w:autoRedefine/>
    <w:semiHidden/>
    <w:rsid w:val="00021A0F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021A0F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021A0F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021A0F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021A0F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021A0F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021A0F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021A0F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021A0F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021A0F"/>
    <w:rPr>
      <w:rFonts w:ascii="Arial" w:hAnsi="Arial"/>
      <w:b/>
    </w:rPr>
  </w:style>
  <w:style w:type="paragraph" w:styleId="Kommentartext">
    <w:name w:val="annotation text"/>
    <w:basedOn w:val="Standard"/>
    <w:semiHidden/>
    <w:rsid w:val="00021A0F"/>
    <w:rPr>
      <w:sz w:val="28"/>
    </w:rPr>
  </w:style>
  <w:style w:type="paragraph" w:styleId="Liste">
    <w:name w:val="List"/>
    <w:basedOn w:val="Standard"/>
    <w:rsid w:val="00021A0F"/>
    <w:pPr>
      <w:ind w:left="283" w:hanging="283"/>
    </w:pPr>
  </w:style>
  <w:style w:type="paragraph" w:styleId="Liste2">
    <w:name w:val="List 2"/>
    <w:basedOn w:val="Standard"/>
    <w:rsid w:val="00021A0F"/>
    <w:pPr>
      <w:ind w:left="566" w:hanging="283"/>
    </w:pPr>
  </w:style>
  <w:style w:type="paragraph" w:styleId="Liste3">
    <w:name w:val="List 3"/>
    <w:basedOn w:val="Standard"/>
    <w:rsid w:val="00021A0F"/>
    <w:pPr>
      <w:ind w:left="849" w:hanging="283"/>
    </w:pPr>
  </w:style>
  <w:style w:type="paragraph" w:styleId="Liste4">
    <w:name w:val="List 4"/>
    <w:basedOn w:val="Standard"/>
    <w:rsid w:val="00021A0F"/>
    <w:pPr>
      <w:ind w:left="1132" w:hanging="283"/>
    </w:pPr>
  </w:style>
  <w:style w:type="paragraph" w:styleId="Liste5">
    <w:name w:val="List 5"/>
    <w:basedOn w:val="Standard"/>
    <w:rsid w:val="00021A0F"/>
    <w:pPr>
      <w:ind w:left="1415" w:hanging="283"/>
    </w:pPr>
  </w:style>
  <w:style w:type="paragraph" w:styleId="Listenfortsetzung">
    <w:name w:val="List Continue"/>
    <w:basedOn w:val="Standard"/>
    <w:rsid w:val="00021A0F"/>
    <w:pPr>
      <w:spacing w:after="120"/>
      <w:ind w:left="283"/>
    </w:pPr>
  </w:style>
  <w:style w:type="paragraph" w:styleId="Listenfortsetzung2">
    <w:name w:val="List Continue 2"/>
    <w:basedOn w:val="Standard"/>
    <w:rsid w:val="00021A0F"/>
    <w:pPr>
      <w:spacing w:after="120"/>
      <w:ind w:left="566"/>
    </w:pPr>
  </w:style>
  <w:style w:type="paragraph" w:styleId="Listenfortsetzung3">
    <w:name w:val="List Continue 3"/>
    <w:basedOn w:val="Standard"/>
    <w:rsid w:val="00021A0F"/>
    <w:pPr>
      <w:spacing w:after="120"/>
      <w:ind w:left="849"/>
    </w:pPr>
  </w:style>
  <w:style w:type="paragraph" w:styleId="Listenfortsetzung4">
    <w:name w:val="List Continue 4"/>
    <w:basedOn w:val="Standard"/>
    <w:rsid w:val="00021A0F"/>
    <w:pPr>
      <w:spacing w:after="120"/>
      <w:ind w:left="1132"/>
    </w:pPr>
  </w:style>
  <w:style w:type="paragraph" w:styleId="Listenfortsetzung5">
    <w:name w:val="List Continue 5"/>
    <w:basedOn w:val="Standard"/>
    <w:rsid w:val="00021A0F"/>
    <w:pPr>
      <w:spacing w:after="120"/>
      <w:ind w:left="1415"/>
    </w:pPr>
  </w:style>
  <w:style w:type="paragraph" w:styleId="Listennummer">
    <w:name w:val="List Number"/>
    <w:basedOn w:val="Standard"/>
    <w:rsid w:val="00021A0F"/>
    <w:pPr>
      <w:numPr>
        <w:numId w:val="6"/>
      </w:numPr>
    </w:pPr>
  </w:style>
  <w:style w:type="paragraph" w:styleId="Listennummer2">
    <w:name w:val="List Number 2"/>
    <w:basedOn w:val="Standard"/>
    <w:rsid w:val="00021A0F"/>
    <w:pPr>
      <w:numPr>
        <w:numId w:val="7"/>
      </w:numPr>
    </w:pPr>
  </w:style>
  <w:style w:type="paragraph" w:styleId="Listennummer3">
    <w:name w:val="List Number 3"/>
    <w:basedOn w:val="Standard"/>
    <w:rsid w:val="00021A0F"/>
    <w:pPr>
      <w:numPr>
        <w:numId w:val="8"/>
      </w:numPr>
    </w:pPr>
  </w:style>
  <w:style w:type="paragraph" w:styleId="Listennummer4">
    <w:name w:val="List Number 4"/>
    <w:basedOn w:val="Standard"/>
    <w:rsid w:val="00021A0F"/>
    <w:pPr>
      <w:numPr>
        <w:numId w:val="9"/>
      </w:numPr>
    </w:pPr>
  </w:style>
  <w:style w:type="paragraph" w:styleId="Listennummer5">
    <w:name w:val="List Number 5"/>
    <w:basedOn w:val="Standard"/>
    <w:rsid w:val="00021A0F"/>
    <w:pPr>
      <w:numPr>
        <w:numId w:val="10"/>
      </w:numPr>
    </w:pPr>
  </w:style>
  <w:style w:type="paragraph" w:styleId="Makrotext">
    <w:name w:val="macro"/>
    <w:semiHidden/>
    <w:rsid w:val="00021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80" w:line="280" w:lineRule="exact"/>
      <w:jc w:val="both"/>
    </w:pPr>
    <w:rPr>
      <w:rFonts w:ascii="Courier New" w:hAnsi="Courier New"/>
      <w:spacing w:val="4"/>
    </w:rPr>
  </w:style>
  <w:style w:type="paragraph" w:styleId="Nachrichtenkopf">
    <w:name w:val="Message Header"/>
    <w:basedOn w:val="Standard"/>
    <w:rsid w:val="00021A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NurText">
    <w:name w:val="Plain Text"/>
    <w:basedOn w:val="Standard"/>
    <w:rsid w:val="00021A0F"/>
    <w:rPr>
      <w:rFonts w:ascii="Courier New" w:hAnsi="Courier New"/>
    </w:rPr>
  </w:style>
  <w:style w:type="paragraph" w:styleId="Standardeinzug">
    <w:name w:val="Normal Indent"/>
    <w:basedOn w:val="Standard"/>
    <w:rsid w:val="00021A0F"/>
    <w:pPr>
      <w:ind w:left="708"/>
    </w:pPr>
  </w:style>
  <w:style w:type="paragraph" w:styleId="Textkrper">
    <w:name w:val="Body Text"/>
    <w:basedOn w:val="Standard"/>
    <w:rsid w:val="00021A0F"/>
    <w:pPr>
      <w:spacing w:after="120"/>
    </w:pPr>
  </w:style>
  <w:style w:type="paragraph" w:styleId="Textkrper2">
    <w:name w:val="Body Text 2"/>
    <w:basedOn w:val="Standard"/>
    <w:rsid w:val="00021A0F"/>
    <w:pPr>
      <w:spacing w:after="120" w:line="480" w:lineRule="auto"/>
    </w:pPr>
  </w:style>
  <w:style w:type="paragraph" w:styleId="Textkrper3">
    <w:name w:val="Body Text 3"/>
    <w:basedOn w:val="Standard"/>
    <w:rsid w:val="00021A0F"/>
    <w:pPr>
      <w:spacing w:after="120"/>
    </w:pPr>
    <w:rPr>
      <w:sz w:val="16"/>
    </w:rPr>
  </w:style>
  <w:style w:type="paragraph" w:styleId="Textkrper-Erstzeileneinzug">
    <w:name w:val="Body Text First Indent"/>
    <w:basedOn w:val="Textkrper"/>
    <w:rsid w:val="00021A0F"/>
    <w:pPr>
      <w:ind w:firstLine="210"/>
    </w:pPr>
  </w:style>
  <w:style w:type="paragraph" w:styleId="Textkrper-Erstzeileneinzug2">
    <w:name w:val="Body Text First Indent 2"/>
    <w:basedOn w:val="Textkrper-Zeileneinzug"/>
    <w:rsid w:val="00021A0F"/>
    <w:pPr>
      <w:spacing w:after="120"/>
      <w:ind w:left="283" w:firstLine="210"/>
    </w:pPr>
  </w:style>
  <w:style w:type="paragraph" w:styleId="Umschlagadresse">
    <w:name w:val="envelope address"/>
    <w:basedOn w:val="Standard"/>
    <w:rsid w:val="00021A0F"/>
    <w:pPr>
      <w:framePr w:w="4320" w:h="2160" w:hRule="exact" w:hSpace="141" w:wrap="auto" w:hAnchor="page" w:xAlign="center" w:yAlign="bottom"/>
      <w:ind w:left="1"/>
    </w:pPr>
    <w:rPr>
      <w:rFonts w:ascii="Arial" w:hAnsi="Arial"/>
      <w:sz w:val="24"/>
    </w:rPr>
  </w:style>
  <w:style w:type="paragraph" w:styleId="Unterschrift">
    <w:name w:val="Signature"/>
    <w:basedOn w:val="Standard"/>
    <w:rsid w:val="00021A0F"/>
    <w:pPr>
      <w:ind w:left="4252"/>
    </w:pPr>
  </w:style>
  <w:style w:type="paragraph" w:styleId="Untertitel">
    <w:name w:val="Subtitle"/>
    <w:basedOn w:val="Standard"/>
    <w:qFormat/>
    <w:rsid w:val="00021A0F"/>
    <w:pPr>
      <w:spacing w:after="60"/>
      <w:jc w:val="center"/>
      <w:outlineLvl w:val="1"/>
    </w:pPr>
    <w:rPr>
      <w:rFonts w:ascii="Arial" w:hAnsi="Arial"/>
      <w:sz w:val="24"/>
    </w:rPr>
  </w:style>
  <w:style w:type="paragraph" w:styleId="RGV-berschrift">
    <w:name w:val="toa heading"/>
    <w:basedOn w:val="Standard"/>
    <w:next w:val="Standard"/>
    <w:semiHidden/>
    <w:rsid w:val="00021A0F"/>
    <w:pPr>
      <w:spacing w:before="120"/>
    </w:pPr>
    <w:rPr>
      <w:rFonts w:ascii="Arial" w:hAnsi="Arial"/>
      <w:b/>
      <w:sz w:val="24"/>
    </w:rPr>
  </w:style>
  <w:style w:type="paragraph" w:styleId="Rechtsgrundlagenverzeichnis">
    <w:name w:val="table of authorities"/>
    <w:basedOn w:val="Standard"/>
    <w:next w:val="Standard"/>
    <w:semiHidden/>
    <w:rsid w:val="00021A0F"/>
    <w:pPr>
      <w:ind w:left="200" w:hanging="200"/>
    </w:pPr>
  </w:style>
  <w:style w:type="paragraph" w:customStyle="1" w:styleId="CheckpointSmall">
    <w:name w:val="CheckpointSmall"/>
    <w:basedOn w:val="Abstract"/>
    <w:rsid w:val="00021A0F"/>
    <w:pPr>
      <w:jc w:val="center"/>
    </w:pPr>
    <w:rPr>
      <w:rFonts w:ascii="Book Antiqua" w:hAnsi="Book Antiqua"/>
    </w:rPr>
  </w:style>
  <w:style w:type="paragraph" w:customStyle="1" w:styleId="Checkpoint">
    <w:name w:val="Checkpoint"/>
    <w:basedOn w:val="AAExample"/>
    <w:rsid w:val="00021A0F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pct12" w:color="auto" w:fill="FFFFFF"/>
      <w:spacing w:before="240"/>
      <w:ind w:left="567" w:right="567"/>
    </w:pPr>
    <w:rPr>
      <w:i w:val="0"/>
    </w:rPr>
  </w:style>
  <w:style w:type="paragraph" w:customStyle="1" w:styleId="CheckpointHeading">
    <w:name w:val="CheckpointHeading"/>
    <w:basedOn w:val="Checkpoint"/>
    <w:rsid w:val="00021A0F"/>
    <w:rPr>
      <w:rFonts w:ascii="Arial Narrow" w:hAnsi="Arial Narrow"/>
      <w:b/>
      <w:sz w:val="24"/>
    </w:rPr>
  </w:style>
  <w:style w:type="paragraph" w:customStyle="1" w:styleId="CheckpointText">
    <w:name w:val="CheckpointText"/>
    <w:basedOn w:val="Checkpoint"/>
    <w:rsid w:val="00021A0F"/>
    <w:pPr>
      <w:spacing w:before="80"/>
    </w:pPr>
  </w:style>
  <w:style w:type="paragraph" w:customStyle="1" w:styleId="StandardAufzhlung2">
    <w:name w:val="StandardAufzählung2"/>
    <w:basedOn w:val="StandardAufzhlung"/>
    <w:rsid w:val="00021A0F"/>
    <w:pPr>
      <w:spacing w:before="40" w:after="40"/>
    </w:pPr>
    <w:rPr>
      <w:b/>
    </w:rPr>
  </w:style>
  <w:style w:type="paragraph" w:customStyle="1" w:styleId="Comment">
    <w:name w:val="Comment"/>
    <w:basedOn w:val="Standard"/>
    <w:rsid w:val="00021A0F"/>
  </w:style>
  <w:style w:type="paragraph" w:customStyle="1" w:styleId="Copyright">
    <w:name w:val="Copyright"/>
    <w:basedOn w:val="Comment"/>
    <w:rsid w:val="00021A0F"/>
    <w:pPr>
      <w:ind w:left="567" w:right="567"/>
    </w:pPr>
    <w:rPr>
      <w:i/>
      <w:sz w:val="16"/>
    </w:rPr>
  </w:style>
  <w:style w:type="paragraph" w:customStyle="1" w:styleId="AATop">
    <w:name w:val="AATop"/>
    <w:basedOn w:val="AAContext"/>
    <w:rsid w:val="00021A0F"/>
    <w:pPr>
      <w:keepNext/>
      <w:pBdr>
        <w:top w:val="single" w:sz="4" w:space="1" w:color="auto"/>
        <w:left w:val="single" w:sz="4" w:space="4" w:color="auto"/>
        <w:right w:val="single" w:sz="4" w:space="4" w:color="auto"/>
      </w:pBdr>
      <w:shd w:val="clear" w:color="auto" w:fill="D9D9D9"/>
      <w:spacing w:before="320"/>
    </w:pPr>
    <w:rPr>
      <w:b/>
      <w:smallCaps/>
      <w:spacing w:val="80"/>
      <w:lang w:val="en-US"/>
    </w:rPr>
  </w:style>
  <w:style w:type="character" w:styleId="Funotenzeichen">
    <w:name w:val="footnote reference"/>
    <w:basedOn w:val="Absatz-Standardschriftart"/>
    <w:semiHidden/>
    <w:rsid w:val="00021A0F"/>
    <w:rPr>
      <w:vertAlign w:val="superscript"/>
    </w:rPr>
  </w:style>
  <w:style w:type="paragraph" w:customStyle="1" w:styleId="Standard-Aufz">
    <w:name w:val="Standard-Aufz"/>
    <w:basedOn w:val="Standard"/>
    <w:rsid w:val="00021A0F"/>
  </w:style>
  <w:style w:type="paragraph" w:customStyle="1" w:styleId="Standard-Aufz2">
    <w:name w:val="Standard-Aufz2"/>
    <w:basedOn w:val="Standard-Aufz"/>
    <w:rsid w:val="00021A0F"/>
    <w:pPr>
      <w:numPr>
        <w:numId w:val="11"/>
      </w:numPr>
      <w:spacing w:before="0" w:after="0"/>
    </w:pPr>
  </w:style>
  <w:style w:type="paragraph" w:customStyle="1" w:styleId="Bild">
    <w:name w:val="Bild"/>
    <w:basedOn w:val="Standard"/>
    <w:qFormat/>
    <w:rsid w:val="00021A0F"/>
    <w:pPr>
      <w:spacing w:before="200" w:after="200" w:line="240" w:lineRule="auto"/>
      <w:jc w:val="center"/>
    </w:pPr>
    <w:rPr>
      <w:lang w:val="en-US"/>
    </w:rPr>
  </w:style>
  <w:style w:type="paragraph" w:customStyle="1" w:styleId="StandardPat">
    <w:name w:val="StandardPat"/>
    <w:basedOn w:val="Standard"/>
    <w:rsid w:val="00021A0F"/>
    <w:pPr>
      <w:ind w:left="567" w:right="567"/>
    </w:pPr>
    <w:rPr>
      <w:lang w:val="en-US"/>
    </w:rPr>
  </w:style>
  <w:style w:type="paragraph" w:styleId="HTMLVorformatiert">
    <w:name w:val="HTML Preformatted"/>
    <w:basedOn w:val="Standard"/>
    <w:rsid w:val="00021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Courier New" w:hAnsi="Courier New" w:cs="CG Times (W1)"/>
      <w:spacing w:val="0"/>
      <w:sz w:val="20"/>
    </w:rPr>
  </w:style>
  <w:style w:type="character" w:customStyle="1" w:styleId="moz-txt-citetags">
    <w:name w:val="moz-txt-citetags"/>
    <w:basedOn w:val="Absatz-Standardschriftart"/>
    <w:rsid w:val="00021A0F"/>
  </w:style>
  <w:style w:type="paragraph" w:customStyle="1" w:styleId="PatternTitle">
    <w:name w:val="PatternTitle"/>
    <w:basedOn w:val="Standard"/>
    <w:rsid w:val="00021A0F"/>
    <w:pPr>
      <w:keepNext/>
      <w:pBdr>
        <w:top w:val="single" w:sz="12" w:space="3" w:color="auto"/>
        <w:bottom w:val="single" w:sz="12" w:space="3" w:color="auto"/>
      </w:pBdr>
      <w:autoSpaceDE w:val="0"/>
      <w:autoSpaceDN w:val="0"/>
      <w:adjustRightInd w:val="0"/>
      <w:spacing w:before="380" w:after="60" w:line="240" w:lineRule="auto"/>
      <w:jc w:val="left"/>
    </w:pPr>
    <w:rPr>
      <w:rFonts w:ascii="Verdana" w:hAnsi="Verdana" w:cs="Arial Narrow"/>
      <w:b/>
      <w:bCs/>
      <w:caps/>
      <w:spacing w:val="0"/>
      <w:sz w:val="32"/>
      <w:szCs w:val="32"/>
    </w:rPr>
  </w:style>
  <w:style w:type="paragraph" w:customStyle="1" w:styleId="DreiSterne">
    <w:name w:val="DreiSterne"/>
    <w:basedOn w:val="AAContext"/>
    <w:rsid w:val="00021A0F"/>
    <w:rPr>
      <w:rFonts w:ascii="Wingdings 2" w:hAnsi="Wingdings 2"/>
      <w:lang w:val="en-GB"/>
    </w:rPr>
  </w:style>
  <w:style w:type="paragraph" w:customStyle="1" w:styleId="FormatvorlageDreiSterneZentriert">
    <w:name w:val="Formatvorlage DreiSterne + Zentriert"/>
    <w:basedOn w:val="DreiSterne"/>
    <w:rsid w:val="00021A0F"/>
    <w:pPr>
      <w:jc w:val="center"/>
    </w:pPr>
    <w:rPr>
      <w:spacing w:val="30"/>
      <w:sz w:val="28"/>
      <w:szCs w:val="28"/>
    </w:rPr>
  </w:style>
  <w:style w:type="paragraph" w:customStyle="1" w:styleId="Problem">
    <w:name w:val="Problem"/>
    <w:basedOn w:val="FormatvorlageDreiSterneZentriert"/>
    <w:rsid w:val="00021A0F"/>
    <w:pPr>
      <w:spacing w:after="80"/>
      <w:jc w:val="both"/>
    </w:pPr>
    <w:rPr>
      <w:rFonts w:ascii="Garamond" w:hAnsi="Garamond"/>
      <w:b/>
      <w:bCs/>
      <w:spacing w:val="8"/>
      <w:sz w:val="25"/>
      <w:szCs w:val="25"/>
    </w:rPr>
  </w:style>
  <w:style w:type="paragraph" w:customStyle="1" w:styleId="Solution">
    <w:name w:val="Solution"/>
    <w:basedOn w:val="Standard"/>
    <w:rsid w:val="00021A0F"/>
    <w:rPr>
      <w:b/>
      <w:spacing w:val="8"/>
      <w:sz w:val="25"/>
      <w:szCs w:val="25"/>
      <w:lang w:val="en-GB"/>
    </w:rPr>
  </w:style>
  <w:style w:type="paragraph" w:customStyle="1" w:styleId="PatternSectionHeading">
    <w:name w:val="PatternSectionHeading"/>
    <w:basedOn w:val="berschrift1"/>
    <w:rsid w:val="00021A0F"/>
    <w:pPr>
      <w:pBdr>
        <w:top w:val="single" w:sz="12" w:space="3" w:color="auto"/>
        <w:left w:val="single" w:sz="12" w:space="3" w:color="auto"/>
        <w:bottom w:val="single" w:sz="12" w:space="3" w:color="auto"/>
        <w:right w:val="single" w:sz="12" w:space="3" w:color="auto"/>
      </w:pBdr>
      <w:shd w:val="clear" w:color="auto" w:fill="000000"/>
      <w:spacing w:before="400"/>
      <w:ind w:right="91"/>
    </w:pPr>
    <w:rPr>
      <w:i/>
      <w:lang w:val="en-GB"/>
    </w:rPr>
  </w:style>
  <w:style w:type="paragraph" w:styleId="Sprechblasentext">
    <w:name w:val="Balloon Text"/>
    <w:basedOn w:val="Standard"/>
    <w:semiHidden/>
    <w:rsid w:val="00021A0F"/>
    <w:rPr>
      <w:rFonts w:ascii="Tahoma" w:hAnsi="Tahoma" w:cs="Book Antiqua"/>
      <w:sz w:val="16"/>
      <w:szCs w:val="16"/>
    </w:rPr>
  </w:style>
  <w:style w:type="paragraph" w:customStyle="1" w:styleId="Dsta">
    <w:name w:val="Dsta"/>
    <w:basedOn w:val="Solution"/>
    <w:rsid w:val="00021A0F"/>
  </w:style>
  <w:style w:type="paragraph" w:customStyle="1" w:styleId="Stra">
    <w:name w:val="Stra"/>
    <w:basedOn w:val="Problem"/>
    <w:rsid w:val="00021A0F"/>
  </w:style>
  <w:style w:type="paragraph" w:customStyle="1" w:styleId="cite">
    <w:name w:val="cite"/>
    <w:basedOn w:val="Standard"/>
    <w:rsid w:val="00021A0F"/>
    <w:pPr>
      <w:spacing w:before="0" w:after="0" w:line="240" w:lineRule="auto"/>
      <w:ind w:left="567" w:right="567"/>
      <w:jc w:val="left"/>
    </w:pPr>
    <w:rPr>
      <w:rFonts w:ascii="Times New Roman" w:hAnsi="Times New Roman"/>
      <w:i/>
      <w:spacing w:val="0"/>
      <w:lang w:val="en-GB"/>
    </w:rPr>
  </w:style>
  <w:style w:type="paragraph" w:customStyle="1" w:styleId="Example">
    <w:name w:val="Example"/>
    <w:basedOn w:val="Standard"/>
    <w:rsid w:val="00021A0F"/>
    <w:pPr>
      <w:spacing w:line="320" w:lineRule="exact"/>
      <w:ind w:right="284"/>
    </w:pPr>
    <w:rPr>
      <w:rFonts w:ascii="Times New Roman" w:hAnsi="Times New Roman"/>
      <w:i/>
      <w:spacing w:val="6"/>
      <w:lang w:val="en-GB"/>
    </w:rPr>
  </w:style>
  <w:style w:type="paragraph" w:styleId="E-Mail-Signatur">
    <w:name w:val="E-mail Signature"/>
    <w:basedOn w:val="Standard"/>
    <w:rsid w:val="00021A0F"/>
  </w:style>
  <w:style w:type="paragraph" w:styleId="HTMLAdresse">
    <w:name w:val="HTML Address"/>
    <w:basedOn w:val="Standard"/>
    <w:rsid w:val="00021A0F"/>
    <w:rPr>
      <w:i/>
      <w:iCs/>
    </w:rPr>
  </w:style>
  <w:style w:type="paragraph" w:styleId="Kommentarthema">
    <w:name w:val="annotation subject"/>
    <w:basedOn w:val="Kommentartext"/>
    <w:next w:val="Kommentartext"/>
    <w:semiHidden/>
    <w:rsid w:val="00021A0F"/>
    <w:rPr>
      <w:b/>
      <w:bCs/>
      <w:sz w:val="20"/>
      <w:szCs w:val="20"/>
    </w:rPr>
  </w:style>
  <w:style w:type="paragraph" w:styleId="StandardWeb">
    <w:name w:val="Normal (Web)"/>
    <w:basedOn w:val="Standard"/>
    <w:rsid w:val="00021A0F"/>
    <w:rPr>
      <w:rFonts w:ascii="Times New Roman" w:hAnsi="Times New Roman"/>
    </w:rPr>
  </w:style>
  <w:style w:type="character" w:customStyle="1" w:styleId="ExampleChar">
    <w:name w:val="Example Char"/>
    <w:basedOn w:val="Absatz-Standardschriftart"/>
    <w:rsid w:val="00021A0F"/>
    <w:rPr>
      <w:i/>
      <w:noProof w:val="0"/>
      <w:spacing w:val="6"/>
      <w:sz w:val="24"/>
      <w:szCs w:val="24"/>
      <w:lang w:val="en-GB" w:eastAsia="de-DE" w:bidi="ar-SA"/>
    </w:rPr>
  </w:style>
  <w:style w:type="paragraph" w:customStyle="1" w:styleId="KommentarMarkus">
    <w:name w:val="KommentarMarkus"/>
    <w:basedOn w:val="Autor"/>
    <w:rsid w:val="00021A0F"/>
    <w:pPr>
      <w:jc w:val="left"/>
    </w:pPr>
    <w:rPr>
      <w:b/>
      <w:color w:val="FF0000"/>
      <w:lang w:val="en-GB"/>
    </w:rPr>
  </w:style>
  <w:style w:type="character" w:customStyle="1" w:styleId="AbstractChar">
    <w:name w:val="Abstract Char"/>
    <w:basedOn w:val="Absatz-Standardschriftart"/>
    <w:rsid w:val="00021A0F"/>
    <w:rPr>
      <w:rFonts w:ascii="Arial" w:hAnsi="Arial"/>
      <w:b/>
      <w:noProof w:val="0"/>
      <w:spacing w:val="4"/>
      <w:sz w:val="24"/>
      <w:szCs w:val="24"/>
      <w:lang w:val="de-DE" w:eastAsia="de-DE" w:bidi="ar-SA"/>
    </w:rPr>
  </w:style>
  <w:style w:type="character" w:customStyle="1" w:styleId="AutorChar">
    <w:name w:val="Autor Char"/>
    <w:basedOn w:val="AbstractChar"/>
    <w:rsid w:val="00021A0F"/>
    <w:rPr>
      <w:rFonts w:ascii="CG Times (W1)" w:hAnsi="CG Times (W1)"/>
      <w:i/>
    </w:rPr>
  </w:style>
  <w:style w:type="character" w:customStyle="1" w:styleId="KommentarMarkusChar">
    <w:name w:val="KommentarMarkus Char"/>
    <w:basedOn w:val="AutorChar"/>
    <w:rsid w:val="00021A0F"/>
    <w:rPr>
      <w:b/>
      <w:noProof w:val="0"/>
      <w:color w:val="FF0000"/>
      <w:lang w:val="en-GB"/>
    </w:rPr>
  </w:style>
  <w:style w:type="character" w:customStyle="1" w:styleId="AbstractChar1">
    <w:name w:val="Abstract Char1"/>
    <w:basedOn w:val="Absatz-Standardschriftart"/>
    <w:rsid w:val="00021A0F"/>
    <w:rPr>
      <w:rFonts w:ascii="Arial" w:hAnsi="Arial"/>
      <w:b/>
      <w:noProof w:val="0"/>
      <w:spacing w:val="4"/>
      <w:sz w:val="24"/>
      <w:szCs w:val="24"/>
      <w:lang w:val="de-DE" w:eastAsia="de-DE" w:bidi="ar-SA"/>
    </w:rPr>
  </w:style>
  <w:style w:type="character" w:customStyle="1" w:styleId="AutorChar1">
    <w:name w:val="Autor Char1"/>
    <w:basedOn w:val="AbstractChar1"/>
    <w:rsid w:val="00021A0F"/>
    <w:rPr>
      <w:rFonts w:ascii="CG Times (W1)" w:hAnsi="CG Times (W1)"/>
      <w:i/>
    </w:rPr>
  </w:style>
  <w:style w:type="character" w:customStyle="1" w:styleId="KommentarMarkusChar1">
    <w:name w:val="KommentarMarkus Char1"/>
    <w:basedOn w:val="AutorChar1"/>
    <w:rsid w:val="00021A0F"/>
    <w:rPr>
      <w:b/>
      <w:noProof w:val="0"/>
      <w:color w:val="FF0000"/>
      <w:lang w:val="en-GB"/>
    </w:rPr>
  </w:style>
  <w:style w:type="character" w:styleId="Kommentarzeichen">
    <w:name w:val="annotation reference"/>
    <w:basedOn w:val="Absatz-Standardschriftart"/>
    <w:semiHidden/>
    <w:rsid w:val="00021A0F"/>
    <w:rPr>
      <w:sz w:val="16"/>
      <w:szCs w:val="16"/>
    </w:rPr>
  </w:style>
  <w:style w:type="character" w:customStyle="1" w:styleId="AbstractChar2">
    <w:name w:val="Abstract Char2"/>
    <w:basedOn w:val="Absatz-Standardschriftart"/>
    <w:rsid w:val="00021A0F"/>
    <w:rPr>
      <w:rFonts w:ascii="Arial" w:hAnsi="Arial"/>
      <w:b/>
      <w:noProof w:val="0"/>
      <w:spacing w:val="4"/>
      <w:sz w:val="24"/>
      <w:szCs w:val="24"/>
      <w:lang w:val="de-DE" w:eastAsia="de-DE" w:bidi="ar-SA"/>
    </w:rPr>
  </w:style>
  <w:style w:type="character" w:customStyle="1" w:styleId="AutorChar2">
    <w:name w:val="Autor Char2"/>
    <w:basedOn w:val="AbstractChar2"/>
    <w:rsid w:val="00021A0F"/>
    <w:rPr>
      <w:rFonts w:ascii="CG Times (W1)" w:hAnsi="CG Times (W1)"/>
      <w:i/>
    </w:rPr>
  </w:style>
  <w:style w:type="character" w:customStyle="1" w:styleId="KommentarMarkusChar2">
    <w:name w:val="KommentarMarkus Char2"/>
    <w:basedOn w:val="AutorChar2"/>
    <w:rsid w:val="00021A0F"/>
    <w:rPr>
      <w:b/>
      <w:noProof w:val="0"/>
      <w:color w:val="FF0000"/>
      <w:lang w:val="en-GB"/>
    </w:rPr>
  </w:style>
  <w:style w:type="paragraph" w:customStyle="1" w:styleId="Reference">
    <w:name w:val="Reference"/>
    <w:basedOn w:val="Standard"/>
    <w:rsid w:val="00021A0F"/>
    <w:pPr>
      <w:spacing w:before="40" w:after="40" w:line="260" w:lineRule="exact"/>
      <w:jc w:val="left"/>
    </w:pPr>
    <w:rPr>
      <w:sz w:val="20"/>
      <w:lang w:val="en-US"/>
    </w:rPr>
  </w:style>
  <w:style w:type="character" w:customStyle="1" w:styleId="AbstractChar3">
    <w:name w:val="Abstract Char3"/>
    <w:basedOn w:val="Absatz-Standardschriftart"/>
    <w:rsid w:val="00021A0F"/>
    <w:rPr>
      <w:rFonts w:ascii="Arial" w:hAnsi="Arial"/>
      <w:b/>
      <w:noProof w:val="0"/>
      <w:spacing w:val="4"/>
      <w:sz w:val="24"/>
      <w:szCs w:val="24"/>
      <w:lang w:val="de-DE" w:eastAsia="de-DE" w:bidi="ar-SA"/>
    </w:rPr>
  </w:style>
  <w:style w:type="character" w:customStyle="1" w:styleId="AutorChar3">
    <w:name w:val="Autor Char3"/>
    <w:basedOn w:val="AbstractChar3"/>
    <w:rsid w:val="00021A0F"/>
    <w:rPr>
      <w:rFonts w:ascii="CG Times (W1)" w:hAnsi="CG Times (W1)"/>
      <w:i/>
    </w:rPr>
  </w:style>
  <w:style w:type="character" w:customStyle="1" w:styleId="KommentarMarkusChar3">
    <w:name w:val="KommentarMarkus Char3"/>
    <w:basedOn w:val="AutorChar3"/>
    <w:rsid w:val="00021A0F"/>
    <w:rPr>
      <w:b/>
      <w:noProof w:val="0"/>
      <w:color w:val="FF0000"/>
      <w:lang w:val="en-GB"/>
    </w:rPr>
  </w:style>
  <w:style w:type="paragraph" w:customStyle="1" w:styleId="Subtitel">
    <w:name w:val="Subtitel"/>
    <w:basedOn w:val="Titel"/>
    <w:rsid w:val="00021A0F"/>
    <w:rPr>
      <w:sz w:val="36"/>
      <w:lang w:val="en-US"/>
    </w:rPr>
  </w:style>
  <w:style w:type="character" w:customStyle="1" w:styleId="TitelChar">
    <w:name w:val="Titel Char"/>
    <w:basedOn w:val="Absatz-Standardschriftart"/>
    <w:rsid w:val="00021A0F"/>
    <w:rPr>
      <w:rFonts w:ascii="Verdana" w:hAnsi="Verdana"/>
      <w:b/>
      <w:spacing w:val="4"/>
      <w:kern w:val="28"/>
      <w:sz w:val="56"/>
      <w:szCs w:val="40"/>
      <w:lang w:val="de-DE" w:eastAsia="de-DE" w:bidi="ar-SA"/>
    </w:rPr>
  </w:style>
  <w:style w:type="character" w:customStyle="1" w:styleId="SubtitelChar">
    <w:name w:val="Subtitel Char"/>
    <w:basedOn w:val="TitelChar"/>
    <w:rsid w:val="00021A0F"/>
    <w:rPr>
      <w:sz w:val="36"/>
      <w:lang w:val="en-US"/>
    </w:rPr>
  </w:style>
  <w:style w:type="paragraph" w:customStyle="1" w:styleId="RunningExampleFirst">
    <w:name w:val="RunningExampleFirst"/>
    <w:basedOn w:val="Standard"/>
    <w:rsid w:val="00021A0F"/>
    <w:pPr>
      <w:pBdr>
        <w:top w:val="single" w:sz="12" w:space="1" w:color="auto"/>
      </w:pBdr>
      <w:spacing w:before="240"/>
      <w:ind w:left="567" w:right="567"/>
    </w:pPr>
    <w:rPr>
      <w:lang w:val="en-GB"/>
    </w:rPr>
  </w:style>
  <w:style w:type="paragraph" w:customStyle="1" w:styleId="StandardWichtig">
    <w:name w:val="StandardWichtig"/>
    <w:basedOn w:val="Standard"/>
    <w:rsid w:val="00021A0F"/>
    <w:pPr>
      <w:ind w:left="567" w:right="567"/>
    </w:pPr>
    <w:rPr>
      <w:b/>
      <w:sz w:val="26"/>
      <w:szCs w:val="26"/>
      <w:lang w:val="en-GB"/>
    </w:rPr>
  </w:style>
  <w:style w:type="character" w:customStyle="1" w:styleId="AbstractChar4">
    <w:name w:val="Abstract Char4"/>
    <w:basedOn w:val="Absatz-Standardschriftart"/>
    <w:rsid w:val="00021A0F"/>
    <w:rPr>
      <w:rFonts w:ascii="Arial" w:hAnsi="Arial"/>
      <w:b/>
      <w:spacing w:val="4"/>
      <w:sz w:val="24"/>
      <w:szCs w:val="24"/>
      <w:lang w:val="de-DE" w:eastAsia="de-DE" w:bidi="ar-SA"/>
    </w:rPr>
  </w:style>
  <w:style w:type="character" w:customStyle="1" w:styleId="AutorChar4">
    <w:name w:val="Autor Char4"/>
    <w:basedOn w:val="AbstractChar4"/>
    <w:rsid w:val="00021A0F"/>
    <w:rPr>
      <w:rFonts w:ascii="CG Times (W1)" w:hAnsi="CG Times (W1)"/>
      <w:i/>
    </w:rPr>
  </w:style>
  <w:style w:type="character" w:customStyle="1" w:styleId="KommentarMarkusChar4">
    <w:name w:val="KommentarMarkus Char4"/>
    <w:basedOn w:val="AutorChar4"/>
    <w:rsid w:val="00021A0F"/>
    <w:rPr>
      <w:b/>
      <w:color w:val="FF0000"/>
      <w:lang w:val="en-GB"/>
    </w:rPr>
  </w:style>
  <w:style w:type="paragraph" w:customStyle="1" w:styleId="berschrift1Pattern">
    <w:name w:val="Überschrift 1 Pattern"/>
    <w:basedOn w:val="berschrift1"/>
    <w:rsid w:val="00021A0F"/>
    <w:pPr>
      <w:spacing w:before="680"/>
    </w:pPr>
    <w:rPr>
      <w:b/>
      <w:sz w:val="28"/>
      <w:lang w:val="en-GB"/>
    </w:rPr>
  </w:style>
  <w:style w:type="paragraph" w:customStyle="1" w:styleId="Thumbnail">
    <w:name w:val="Thumbnail"/>
    <w:basedOn w:val="Standard"/>
    <w:rsid w:val="00021A0F"/>
    <w:pPr>
      <w:ind w:left="567" w:right="567"/>
    </w:pPr>
    <w:rPr>
      <w:lang w:val="en-GB"/>
    </w:rPr>
  </w:style>
  <w:style w:type="paragraph" w:customStyle="1" w:styleId="BeforeCode">
    <w:name w:val="BeforeCode"/>
    <w:basedOn w:val="Standard"/>
    <w:rsid w:val="00021A0F"/>
    <w:pPr>
      <w:spacing w:before="0" w:after="0" w:line="180" w:lineRule="exact"/>
    </w:pPr>
    <w:rPr>
      <w:sz w:val="10"/>
      <w:lang w:val="en-GB"/>
    </w:rPr>
  </w:style>
  <w:style w:type="character" w:customStyle="1" w:styleId="BeforeCodeChar">
    <w:name w:val="BeforeCode Char"/>
    <w:basedOn w:val="Absatz-Standardschriftart"/>
    <w:rsid w:val="00021A0F"/>
    <w:rPr>
      <w:rFonts w:ascii="Century Schoolbook" w:hAnsi="Century Schoolbook"/>
      <w:spacing w:val="4"/>
      <w:sz w:val="10"/>
      <w:szCs w:val="22"/>
      <w:lang w:val="en-GB" w:eastAsia="de-DE" w:bidi="ar-SA"/>
    </w:rPr>
  </w:style>
  <w:style w:type="paragraph" w:customStyle="1" w:styleId="PatternRef">
    <w:name w:val="PatternRef"/>
    <w:basedOn w:val="Standard"/>
    <w:rsid w:val="00021A0F"/>
    <w:rPr>
      <w:smallCaps/>
      <w:sz w:val="23"/>
      <w:szCs w:val="23"/>
      <w:lang w:val="en-GB"/>
    </w:rPr>
  </w:style>
  <w:style w:type="character" w:customStyle="1" w:styleId="PatternRefChar">
    <w:name w:val="PatternRef Char"/>
    <w:basedOn w:val="Absatz-Standardschriftart"/>
    <w:rsid w:val="00021A0F"/>
    <w:rPr>
      <w:rFonts w:ascii="Century Schoolbook" w:hAnsi="Century Schoolbook"/>
      <w:smallCaps/>
      <w:spacing w:val="4"/>
      <w:sz w:val="23"/>
      <w:szCs w:val="23"/>
      <w:lang w:val="en-GB" w:eastAsia="de-DE" w:bidi="ar-SA"/>
    </w:rPr>
  </w:style>
  <w:style w:type="paragraph" w:customStyle="1" w:styleId="berschrift2Pattern">
    <w:name w:val="Überschrift 2 Pattern"/>
    <w:basedOn w:val="berschrift2"/>
    <w:rsid w:val="00021A0F"/>
    <w:pPr>
      <w:ind w:left="284"/>
    </w:pPr>
    <w:rPr>
      <w:lang w:val="en-GB"/>
    </w:rPr>
  </w:style>
  <w:style w:type="paragraph" w:customStyle="1" w:styleId="Stran">
    <w:name w:val="Stran"/>
    <w:basedOn w:val="berschrift1"/>
    <w:rsid w:val="00021A0F"/>
    <w:rPr>
      <w:lang w:val="en-US"/>
    </w:rPr>
  </w:style>
  <w:style w:type="paragraph" w:customStyle="1" w:styleId="StandardExample">
    <w:name w:val="StandardExample"/>
    <w:basedOn w:val="Standard"/>
    <w:rsid w:val="00021A0F"/>
    <w:pPr>
      <w:ind w:left="397"/>
    </w:pPr>
    <w:rPr>
      <w:lang w:val="en-GB"/>
    </w:rPr>
  </w:style>
  <w:style w:type="paragraph" w:customStyle="1" w:styleId="RunningExampleLast">
    <w:name w:val="RunningExampleLast"/>
    <w:basedOn w:val="RunningExampleFirst"/>
    <w:rsid w:val="00021A0F"/>
    <w:pPr>
      <w:pBdr>
        <w:top w:val="none" w:sz="0" w:space="0" w:color="auto"/>
        <w:bottom w:val="single" w:sz="12" w:space="1" w:color="auto"/>
      </w:pBdr>
      <w:spacing w:before="80" w:after="240"/>
    </w:pPr>
  </w:style>
  <w:style w:type="paragraph" w:customStyle="1" w:styleId="RunningExampleSingle">
    <w:name w:val="RunningExampleSingle"/>
    <w:basedOn w:val="RunningExampleFirst"/>
    <w:rsid w:val="00021A0F"/>
    <w:pPr>
      <w:pBdr>
        <w:bottom w:val="single" w:sz="12" w:space="1" w:color="auto"/>
      </w:pBdr>
      <w:spacing w:after="240"/>
    </w:pPr>
  </w:style>
  <w:style w:type="paragraph" w:customStyle="1" w:styleId="RunningExampleMiddle">
    <w:name w:val="RunningExampleMiddle"/>
    <w:basedOn w:val="RunningExampleLast"/>
    <w:rsid w:val="00021A0F"/>
    <w:pPr>
      <w:pBdr>
        <w:bottom w:val="none" w:sz="0" w:space="0" w:color="auto"/>
      </w:pBdr>
      <w:spacing w:after="80"/>
    </w:pPr>
  </w:style>
  <w:style w:type="character" w:customStyle="1" w:styleId="PatternRefChar1">
    <w:name w:val="PatternRef Char1"/>
    <w:basedOn w:val="Absatz-Standardschriftart"/>
    <w:rsid w:val="00021A0F"/>
    <w:rPr>
      <w:rFonts w:ascii="Century Schoolbook" w:hAnsi="Century Schoolbook"/>
      <w:smallCaps/>
      <w:spacing w:val="4"/>
      <w:sz w:val="23"/>
      <w:szCs w:val="23"/>
      <w:lang w:val="en-GB" w:eastAsia="de-DE" w:bidi="ar-SA"/>
    </w:rPr>
  </w:style>
  <w:style w:type="character" w:customStyle="1" w:styleId="AAContextChar">
    <w:name w:val="AAContext Char"/>
    <w:basedOn w:val="Absatz-Standardschriftart"/>
    <w:rsid w:val="00021A0F"/>
    <w:rPr>
      <w:rFonts w:ascii="Garamond" w:hAnsi="Garamond"/>
      <w:spacing w:val="4"/>
      <w:sz w:val="22"/>
      <w:szCs w:val="24"/>
      <w:lang w:val="de-DE" w:eastAsia="de-DE" w:bidi="ar-SA"/>
    </w:rPr>
  </w:style>
  <w:style w:type="character" w:customStyle="1" w:styleId="DreiSterneChar">
    <w:name w:val="DreiSterne Char"/>
    <w:basedOn w:val="AAContextChar"/>
    <w:rsid w:val="00021A0F"/>
    <w:rPr>
      <w:rFonts w:ascii="Wingdings 2" w:hAnsi="Wingdings 2"/>
      <w:lang w:val="en-GB"/>
    </w:rPr>
  </w:style>
  <w:style w:type="character" w:customStyle="1" w:styleId="FormatvorlageDreiSterneZentriertChar">
    <w:name w:val="Formatvorlage DreiSterne + Zentriert Char"/>
    <w:basedOn w:val="DreiSterneChar"/>
    <w:rsid w:val="00021A0F"/>
    <w:rPr>
      <w:spacing w:val="30"/>
      <w:sz w:val="28"/>
      <w:szCs w:val="28"/>
    </w:rPr>
  </w:style>
  <w:style w:type="character" w:customStyle="1" w:styleId="ProblemChar">
    <w:name w:val="Problem Char"/>
    <w:basedOn w:val="FormatvorlageDreiSterneZentriertChar"/>
    <w:rsid w:val="00021A0F"/>
    <w:rPr>
      <w:rFonts w:ascii="Garamond" w:hAnsi="Garamond"/>
      <w:b/>
      <w:bCs/>
      <w:spacing w:val="8"/>
      <w:sz w:val="25"/>
      <w:szCs w:val="25"/>
    </w:rPr>
  </w:style>
  <w:style w:type="character" w:customStyle="1" w:styleId="StraChar">
    <w:name w:val="Stra Char"/>
    <w:basedOn w:val="ProblemChar"/>
    <w:rsid w:val="00021A0F"/>
  </w:style>
  <w:style w:type="paragraph" w:customStyle="1" w:styleId="RunningExBild">
    <w:name w:val="RunningExBild"/>
    <w:basedOn w:val="Bild"/>
    <w:rsid w:val="00021A0F"/>
    <w:pPr>
      <w:ind w:left="567" w:right="567"/>
    </w:pPr>
  </w:style>
  <w:style w:type="table" w:styleId="Tabellengitternetz">
    <w:name w:val="Table Grid"/>
    <w:basedOn w:val="NormaleTabelle"/>
    <w:rsid w:val="00C749C2"/>
    <w:pPr>
      <w:spacing w:before="80" w:after="80" w:line="300" w:lineRule="exact"/>
      <w:ind w:left="28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enner">
    <w:name w:val="Trenner"/>
    <w:basedOn w:val="Standard"/>
    <w:rsid w:val="0034557F"/>
    <w:pPr>
      <w:spacing w:before="0" w:after="0" w:line="240" w:lineRule="auto"/>
      <w:ind w:left="0" w:firstLine="284"/>
      <w:jc w:val="center"/>
    </w:pPr>
    <w:rPr>
      <w:sz w:val="20"/>
      <w:lang w:val="en-US"/>
    </w:rPr>
  </w:style>
  <w:style w:type="table" w:customStyle="1" w:styleId="HelleListe1">
    <w:name w:val="Helle Liste1"/>
    <w:basedOn w:val="NormaleTabelle"/>
    <w:uiPriority w:val="61"/>
    <w:rsid w:val="002A02F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RuleExample">
    <w:name w:val="RuleExample"/>
    <w:basedOn w:val="Code"/>
    <w:qFormat/>
    <w:rsid w:val="00D7275A"/>
    <w:rPr>
      <w:lang w:val="en-US"/>
    </w:rPr>
  </w:style>
  <w:style w:type="paragraph" w:customStyle="1" w:styleId="Question">
    <w:name w:val="Question"/>
    <w:basedOn w:val="Standard"/>
    <w:qFormat/>
    <w:rsid w:val="008B7AF8"/>
    <w:pPr>
      <w:spacing w:before="160" w:after="160"/>
    </w:pPr>
    <w:rPr>
      <w:b/>
      <w:lang w:val="en-US"/>
    </w:rPr>
  </w:style>
  <w:style w:type="paragraph" w:customStyle="1" w:styleId="Q">
    <w:name w:val="Q#"/>
    <w:basedOn w:val="Standard"/>
    <w:qFormat/>
    <w:rsid w:val="00D37728"/>
    <w:rPr>
      <w:lang w:val="en-US"/>
    </w:rPr>
  </w:style>
  <w:style w:type="paragraph" w:customStyle="1" w:styleId="Keyword">
    <w:name w:val="Keyword"/>
    <w:basedOn w:val="Code"/>
    <w:qFormat/>
    <w:rsid w:val="00E82798"/>
    <w:rPr>
      <w:lang w:val="en-US"/>
    </w:rPr>
  </w:style>
  <w:style w:type="paragraph" w:customStyle="1" w:styleId="maybeDelete">
    <w:name w:val="maybeDelete"/>
    <w:basedOn w:val="Standard"/>
    <w:qFormat/>
    <w:rsid w:val="00770B09"/>
    <w:rPr>
      <w:color w:val="A6A6A6"/>
      <w:lang w:val="en-US"/>
    </w:rPr>
  </w:style>
  <w:style w:type="paragraph" w:customStyle="1" w:styleId="Definition">
    <w:name w:val="Definition"/>
    <w:basedOn w:val="Standard"/>
    <w:qFormat/>
    <w:rsid w:val="00B15E89"/>
    <w:pPr>
      <w:spacing w:before="160" w:after="160"/>
      <w:ind w:left="454" w:right="454"/>
    </w:pPr>
    <w:rPr>
      <w:i/>
      <w:lang w:val="en-US"/>
    </w:rPr>
  </w:style>
  <w:style w:type="table" w:customStyle="1" w:styleId="MittlereSchattierung21">
    <w:name w:val="Mittlere Schattierung 21"/>
    <w:basedOn w:val="NormaleTabelle"/>
    <w:uiPriority w:val="64"/>
    <w:rsid w:val="002562B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rsid w:val="002562B4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ufzhlungszeichenZchn">
    <w:name w:val="Aufzählungszeichen Zchn"/>
    <w:basedOn w:val="Absatz-Standardschriftart"/>
    <w:link w:val="Aufzhlungszeichen"/>
    <w:rsid w:val="008276F6"/>
    <w:rPr>
      <w:rFonts w:ascii="Book Antiqua" w:hAnsi="Book Antiqua"/>
      <w:spacing w:val="4"/>
      <w:sz w:val="22"/>
      <w:szCs w:val="22"/>
      <w:lang w:val="de-DE" w:eastAsia="de-DE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etbrains.com/mps/download/index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lejos-osek.sourceforge.net/" TargetMode="External"/><Relationship Id="rId29" Type="http://schemas.openxmlformats.org/officeDocument/2006/relationships/hyperlink" Target="http://code.google.com/p/mps-lwc11/wiki/GettingStarte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://mbeddr.wordpress.com/about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voelterSOFTWARE\vsProjek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F5A90-A0C7-4134-9526-9538F4305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vsProjekt.dot</Template>
  <TotalTime>0</TotalTime>
  <Pages>9</Pages>
  <Words>1018</Words>
  <Characters>6419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Abstract</vt:lpstr>
    </vt:vector>
  </TitlesOfParts>
  <Company>vs</Company>
  <LinksUpToDate>false</LinksUpToDate>
  <CharactersWithSpaces>7423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Jorn</dc:creator>
  <cp:lastModifiedBy>Markus</cp:lastModifiedBy>
  <cp:revision>6</cp:revision>
  <cp:lastPrinted>2010-10-19T14:55:00Z</cp:lastPrinted>
  <dcterms:created xsi:type="dcterms:W3CDTF">2011-01-23T08:28:00Z</dcterms:created>
  <dcterms:modified xsi:type="dcterms:W3CDTF">2011-01-23T08:38:00Z</dcterms:modified>
</cp:coreProperties>
</file>